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FFF" w:rsidRPr="00CA19AF" w:rsidRDefault="00801591">
      <w:pPr>
        <w:tabs>
          <w:tab w:val="left" w:pos="142"/>
        </w:tabs>
        <w:ind w:left="284"/>
        <w:jc w:val="left"/>
        <w:rPr>
          <w:rFonts w:ascii="Times New Roman" w:hAnsi="Times New Roman"/>
          <w:b/>
          <w:smallCaps/>
          <w:sz w:val="20"/>
          <w:lang w:val="pt-BR"/>
        </w:rPr>
      </w:pPr>
      <w:r w:rsidRPr="00CA19AF">
        <w:rPr>
          <w:b/>
          <w:sz w:val="20"/>
          <w:lang w:val="pt-BR"/>
        </w:rPr>
        <w:t>PR-08-A3 – FICHA CURRICULAR</w:t>
      </w:r>
    </w:p>
    <w:p w:rsidR="005D4FFF" w:rsidRPr="00CA19AF" w:rsidRDefault="005D4FFF" w:rsidP="005D4FFF">
      <w:pPr>
        <w:pStyle w:val="Sinespaciado"/>
        <w:rPr>
          <w:sz w:val="44"/>
          <w:szCs w:val="44"/>
          <w:lang w:val="pt-BR"/>
        </w:rPr>
      </w:pPr>
      <w:r w:rsidRPr="00CA19AF">
        <w:rPr>
          <w:sz w:val="28"/>
          <w:szCs w:val="28"/>
          <w:lang w:val="pt-BR"/>
        </w:rPr>
        <w:t>Departamento:</w:t>
      </w:r>
    </w:p>
    <w:p w:rsidR="005D4FFF" w:rsidRPr="005D4FFF" w:rsidRDefault="0024156C" w:rsidP="005D4FFF">
      <w:pPr>
        <w:pStyle w:val="Sinespaciado"/>
        <w:rPr>
          <w:sz w:val="34"/>
          <w:szCs w:val="34"/>
        </w:rPr>
      </w:pPr>
      <w:r>
        <w:rPr>
          <w:sz w:val="34"/>
          <w:szCs w:val="34"/>
        </w:rPr>
        <w:t>Formación contí</w:t>
      </w:r>
      <w:r w:rsidR="00095AAE">
        <w:rPr>
          <w:sz w:val="34"/>
          <w:szCs w:val="34"/>
        </w:rPr>
        <w:t>nua</w:t>
      </w:r>
    </w:p>
    <w:p w:rsidR="005D4FFF" w:rsidRPr="005D4FFF" w:rsidRDefault="005D4FFF" w:rsidP="005D4FFF">
      <w:pPr>
        <w:pStyle w:val="Sinespaciado"/>
        <w:rPr>
          <w:sz w:val="28"/>
          <w:szCs w:val="28"/>
        </w:rPr>
      </w:pPr>
    </w:p>
    <w:p w:rsidR="005D4FFF" w:rsidRPr="005D4FFF" w:rsidRDefault="005D4FFF" w:rsidP="005D4FFF">
      <w:pPr>
        <w:pStyle w:val="Sinespaciado"/>
        <w:rPr>
          <w:sz w:val="28"/>
          <w:szCs w:val="28"/>
        </w:rPr>
      </w:pPr>
    </w:p>
    <w:p w:rsidR="005D4FFF" w:rsidRPr="005D4FFF" w:rsidRDefault="005D4FFF" w:rsidP="005D4FFF">
      <w:pPr>
        <w:pStyle w:val="Sinespaciado"/>
        <w:rPr>
          <w:sz w:val="28"/>
          <w:szCs w:val="28"/>
        </w:rPr>
      </w:pPr>
    </w:p>
    <w:p w:rsidR="005D4FFF" w:rsidRPr="005D4FFF" w:rsidRDefault="005D4FFF" w:rsidP="005D4FFF">
      <w:pPr>
        <w:pStyle w:val="Sinespaciado"/>
        <w:rPr>
          <w:sz w:val="28"/>
          <w:szCs w:val="28"/>
        </w:rPr>
      </w:pPr>
      <w:r w:rsidRPr="005D4FFF">
        <w:rPr>
          <w:sz w:val="28"/>
          <w:szCs w:val="28"/>
        </w:rPr>
        <w:t>Ca</w:t>
      </w:r>
      <w:r w:rsidR="000B05D0">
        <w:rPr>
          <w:sz w:val="28"/>
          <w:szCs w:val="28"/>
        </w:rPr>
        <w:t xml:space="preserve">rrera/s: </w:t>
      </w:r>
      <w:r w:rsidR="00F22763">
        <w:rPr>
          <w:sz w:val="28"/>
          <w:szCs w:val="28"/>
        </w:rPr>
        <w:t>Licenciatura</w:t>
      </w:r>
      <w:r w:rsidR="00A55CAD">
        <w:rPr>
          <w:sz w:val="28"/>
          <w:szCs w:val="28"/>
        </w:rPr>
        <w:t xml:space="preserve"> en Gestión</w:t>
      </w:r>
      <w:r w:rsidR="00F22763">
        <w:rPr>
          <w:sz w:val="28"/>
          <w:szCs w:val="28"/>
        </w:rPr>
        <w:t xml:space="preserve"> Tecnológica</w:t>
      </w:r>
    </w:p>
    <w:p w:rsidR="005D4FFF" w:rsidRPr="005D4FFF" w:rsidRDefault="005D4FFF" w:rsidP="005D4FFF">
      <w:pPr>
        <w:pStyle w:val="Sinespaciado"/>
        <w:rPr>
          <w:sz w:val="28"/>
          <w:szCs w:val="28"/>
        </w:rPr>
      </w:pPr>
    </w:p>
    <w:p w:rsidR="005D4FFF" w:rsidRPr="005D4FFF" w:rsidRDefault="005D4FFF" w:rsidP="005D4FFF">
      <w:pPr>
        <w:pStyle w:val="Sinespaciado"/>
        <w:rPr>
          <w:sz w:val="28"/>
          <w:szCs w:val="28"/>
        </w:rPr>
      </w:pPr>
    </w:p>
    <w:p w:rsidR="005D4FFF" w:rsidRPr="005D4FFF" w:rsidRDefault="005D4FFF" w:rsidP="005D4FFF">
      <w:pPr>
        <w:pStyle w:val="Sinespaciado"/>
        <w:rPr>
          <w:sz w:val="28"/>
          <w:szCs w:val="28"/>
        </w:rPr>
      </w:pPr>
    </w:p>
    <w:p w:rsidR="005D4FFF" w:rsidRDefault="00467DCE" w:rsidP="005D4FFF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Nombre asignatura</w:t>
      </w:r>
      <w:r w:rsidR="00CA19AF">
        <w:rPr>
          <w:sz w:val="28"/>
          <w:szCs w:val="28"/>
        </w:rPr>
        <w:t>: Investigación Operativa</w:t>
      </w:r>
    </w:p>
    <w:p w:rsidR="005C2397" w:rsidRDefault="005C2397" w:rsidP="005D4FFF">
      <w:pPr>
        <w:pStyle w:val="Sinespaciado"/>
        <w:rPr>
          <w:sz w:val="28"/>
          <w:szCs w:val="28"/>
        </w:rPr>
      </w:pPr>
    </w:p>
    <w:p w:rsidR="005D4FFF" w:rsidRPr="005D4FFF" w:rsidRDefault="005D4FFF" w:rsidP="005D4FFF">
      <w:pPr>
        <w:pStyle w:val="Sinespaciado"/>
        <w:rPr>
          <w:sz w:val="30"/>
          <w:szCs w:val="30"/>
          <w:lang w:val="de-DE"/>
        </w:rPr>
      </w:pPr>
    </w:p>
    <w:p w:rsidR="005D4FFF" w:rsidRPr="005D4FFF" w:rsidRDefault="005D4FFF" w:rsidP="005D4FFF">
      <w:pPr>
        <w:pStyle w:val="Sinespaciado"/>
        <w:rPr>
          <w:sz w:val="30"/>
          <w:szCs w:val="30"/>
          <w:lang w:val="de-DE"/>
        </w:rPr>
      </w:pPr>
    </w:p>
    <w:p w:rsidR="005D4FFF" w:rsidRPr="005D4FFF" w:rsidRDefault="005D4FFF" w:rsidP="005D4FFF">
      <w:pPr>
        <w:pStyle w:val="Sinespaciado"/>
        <w:rPr>
          <w:sz w:val="30"/>
          <w:szCs w:val="30"/>
          <w:lang w:val="de-DE"/>
        </w:rPr>
      </w:pPr>
    </w:p>
    <w:p w:rsidR="005D4FFF" w:rsidRPr="005D4FFF" w:rsidRDefault="005D4FFF" w:rsidP="005D4FFF">
      <w:pPr>
        <w:pStyle w:val="Sinespaciado"/>
        <w:rPr>
          <w:sz w:val="30"/>
          <w:szCs w:val="30"/>
        </w:rPr>
      </w:pPr>
    </w:p>
    <w:p w:rsidR="005D4FFF" w:rsidRPr="005D4FFF" w:rsidRDefault="005D4FFF" w:rsidP="005D4FFF">
      <w:pPr>
        <w:pStyle w:val="Sinespaciado"/>
        <w:jc w:val="center"/>
        <w:rPr>
          <w:sz w:val="20"/>
        </w:rPr>
      </w:pPr>
    </w:p>
    <w:p w:rsidR="005D4FFF" w:rsidRPr="005D4FFF" w:rsidRDefault="005D4FFF" w:rsidP="005D4FFF">
      <w:pPr>
        <w:pStyle w:val="Sinespaciado"/>
        <w:jc w:val="center"/>
        <w:rPr>
          <w:sz w:val="20"/>
        </w:rPr>
      </w:pPr>
    </w:p>
    <w:p w:rsidR="005D4FFF" w:rsidRPr="005D4FFF" w:rsidRDefault="005D4FFF" w:rsidP="005D4FFF">
      <w:pPr>
        <w:pStyle w:val="Sinespaciado"/>
        <w:rPr>
          <w:sz w:val="26"/>
          <w:szCs w:val="26"/>
        </w:rPr>
      </w:pPr>
    </w:p>
    <w:p w:rsidR="005D4FFF" w:rsidRPr="005D4FFF" w:rsidRDefault="005D4FFF" w:rsidP="005D4FFF">
      <w:pPr>
        <w:pStyle w:val="Sinespaciado"/>
        <w:ind w:left="1416" w:firstLine="708"/>
        <w:rPr>
          <w:sz w:val="20"/>
          <w:szCs w:val="20"/>
        </w:rPr>
      </w:pPr>
    </w:p>
    <w:p w:rsidR="005D4FFF" w:rsidRPr="005D4FFF" w:rsidRDefault="005D4FFF" w:rsidP="005D4FFF">
      <w:pPr>
        <w:pStyle w:val="Sinespaciado"/>
        <w:ind w:left="1416" w:firstLine="708"/>
        <w:rPr>
          <w:sz w:val="20"/>
          <w:szCs w:val="20"/>
        </w:rPr>
      </w:pPr>
    </w:p>
    <w:p w:rsidR="005D4FFF" w:rsidRPr="005D4FFF" w:rsidRDefault="005D4FFF" w:rsidP="005D4FFF">
      <w:pPr>
        <w:pStyle w:val="Sinespaciado"/>
        <w:ind w:left="1416" w:hanging="1416"/>
        <w:jc w:val="center"/>
        <w:rPr>
          <w:sz w:val="20"/>
          <w:szCs w:val="20"/>
        </w:rPr>
      </w:pPr>
      <w:r w:rsidRPr="005D4FFF">
        <w:rPr>
          <w:sz w:val="20"/>
          <w:szCs w:val="20"/>
        </w:rPr>
        <w:t>JEFE DE CÁTEDRA:</w:t>
      </w:r>
    </w:p>
    <w:p w:rsidR="005D4FFF" w:rsidRPr="005D4FFF" w:rsidRDefault="00CA19AF" w:rsidP="005D4FFF">
      <w:pPr>
        <w:pStyle w:val="Sinespaciado"/>
        <w:ind w:left="1416" w:hanging="1274"/>
        <w:jc w:val="center"/>
        <w:rPr>
          <w:sz w:val="32"/>
          <w:szCs w:val="32"/>
        </w:rPr>
      </w:pPr>
      <w:r>
        <w:rPr>
          <w:sz w:val="32"/>
          <w:szCs w:val="32"/>
        </w:rPr>
        <w:t>Mg. Cristóbal Santa María</w:t>
      </w:r>
    </w:p>
    <w:p w:rsidR="005D4FFF" w:rsidRPr="005D4FFF" w:rsidRDefault="005D4FFF" w:rsidP="005D4FFF">
      <w:pPr>
        <w:pStyle w:val="Sinespaciado"/>
        <w:ind w:left="1416" w:firstLine="708"/>
        <w:rPr>
          <w:sz w:val="20"/>
          <w:szCs w:val="20"/>
        </w:rPr>
      </w:pPr>
    </w:p>
    <w:p w:rsidR="005D4FFF" w:rsidRPr="005D4FFF" w:rsidRDefault="005D4FFF" w:rsidP="005D4FFF">
      <w:pPr>
        <w:pStyle w:val="Sinespaciado"/>
        <w:ind w:left="1416" w:firstLine="708"/>
        <w:rPr>
          <w:sz w:val="20"/>
          <w:szCs w:val="20"/>
        </w:rPr>
      </w:pPr>
    </w:p>
    <w:p w:rsidR="005D4FFF" w:rsidRPr="005D4FFF" w:rsidRDefault="005D4FFF" w:rsidP="005D4FFF">
      <w:pPr>
        <w:pStyle w:val="Sinespaciado"/>
        <w:ind w:left="1416" w:firstLine="708"/>
        <w:rPr>
          <w:sz w:val="20"/>
          <w:szCs w:val="20"/>
        </w:rPr>
      </w:pPr>
    </w:p>
    <w:p w:rsidR="005D4FFF" w:rsidRPr="005D4FFF" w:rsidRDefault="005D4FFF" w:rsidP="005D4FFF">
      <w:pPr>
        <w:pStyle w:val="Sinespaciado"/>
        <w:ind w:left="567" w:firstLine="2"/>
        <w:rPr>
          <w:sz w:val="64"/>
          <w:szCs w:val="64"/>
        </w:rPr>
      </w:pPr>
      <w:r w:rsidRPr="005D4FFF">
        <w:rPr>
          <w:sz w:val="20"/>
          <w:szCs w:val="20"/>
        </w:rPr>
        <w:t xml:space="preserve">   </w:t>
      </w:r>
      <w:r w:rsidR="00467DCE">
        <w:rPr>
          <w:sz w:val="20"/>
          <w:szCs w:val="20"/>
        </w:rPr>
        <w:tab/>
      </w:r>
      <w:r w:rsidR="00467DCE">
        <w:rPr>
          <w:sz w:val="20"/>
          <w:szCs w:val="20"/>
        </w:rPr>
        <w:tab/>
      </w:r>
      <w:r w:rsidR="00467DCE">
        <w:rPr>
          <w:sz w:val="20"/>
          <w:szCs w:val="20"/>
        </w:rPr>
        <w:tab/>
      </w:r>
      <w:r w:rsidR="00467DCE">
        <w:rPr>
          <w:sz w:val="20"/>
          <w:szCs w:val="20"/>
        </w:rPr>
        <w:tab/>
      </w:r>
      <w:r w:rsidRPr="005D4FFF">
        <w:rPr>
          <w:sz w:val="20"/>
          <w:szCs w:val="20"/>
        </w:rPr>
        <w:t xml:space="preserve">CICLO LECTIVO: </w:t>
      </w:r>
      <w:r w:rsidR="00095AAE">
        <w:rPr>
          <w:sz w:val="32"/>
          <w:szCs w:val="32"/>
        </w:rPr>
        <w:t xml:space="preserve"> 2015</w:t>
      </w:r>
      <w:r w:rsidRPr="005D4FFF">
        <w:rPr>
          <w:sz w:val="32"/>
          <w:szCs w:val="32"/>
        </w:rPr>
        <w:t xml:space="preserve"> </w:t>
      </w:r>
    </w:p>
    <w:p w:rsidR="005D4FFF" w:rsidRDefault="005D4FFF">
      <w:pPr>
        <w:tabs>
          <w:tab w:val="left" w:pos="142"/>
        </w:tabs>
        <w:ind w:left="284"/>
        <w:jc w:val="left"/>
        <w:rPr>
          <w:rFonts w:ascii="Times New Roman" w:hAnsi="Times New Roman"/>
          <w:b/>
          <w:smallCaps/>
          <w:lang w:val="es-ES_tradnl"/>
        </w:rPr>
      </w:pPr>
    </w:p>
    <w:p w:rsidR="005D4FFF" w:rsidRDefault="005D4FFF">
      <w:pPr>
        <w:tabs>
          <w:tab w:val="left" w:pos="142"/>
        </w:tabs>
        <w:ind w:left="284"/>
        <w:jc w:val="left"/>
        <w:rPr>
          <w:rFonts w:ascii="Times New Roman" w:hAnsi="Times New Roman"/>
          <w:b/>
          <w:smallCaps/>
          <w:lang w:val="es-ES_tradnl"/>
        </w:rPr>
      </w:pPr>
    </w:p>
    <w:p w:rsidR="005D4FFF" w:rsidRDefault="005D4FFF">
      <w:pPr>
        <w:tabs>
          <w:tab w:val="left" w:pos="142"/>
        </w:tabs>
        <w:ind w:left="284"/>
        <w:jc w:val="left"/>
        <w:rPr>
          <w:rFonts w:ascii="Times New Roman" w:hAnsi="Times New Roman"/>
          <w:b/>
          <w:smallCaps/>
          <w:lang w:val="es-ES_tradnl"/>
        </w:rPr>
      </w:pPr>
    </w:p>
    <w:p w:rsidR="005D4FFF" w:rsidRDefault="005D4FFF">
      <w:pPr>
        <w:tabs>
          <w:tab w:val="left" w:pos="142"/>
        </w:tabs>
        <w:ind w:left="284"/>
        <w:jc w:val="left"/>
        <w:rPr>
          <w:rFonts w:ascii="Times New Roman" w:hAnsi="Times New Roman"/>
          <w:b/>
          <w:smallCaps/>
          <w:lang w:val="es-ES_tradnl"/>
        </w:rPr>
      </w:pPr>
    </w:p>
    <w:p w:rsidR="00D658E4" w:rsidRDefault="00D658E4">
      <w:pPr>
        <w:tabs>
          <w:tab w:val="left" w:pos="142"/>
        </w:tabs>
        <w:ind w:left="284"/>
        <w:jc w:val="left"/>
        <w:rPr>
          <w:rFonts w:ascii="Times New Roman" w:hAnsi="Times New Roman"/>
          <w:b/>
          <w:smallCaps/>
          <w:lang w:val="es-ES_tradnl"/>
        </w:rPr>
      </w:pPr>
    </w:p>
    <w:p w:rsidR="00D658E4" w:rsidRDefault="00D658E4">
      <w:pPr>
        <w:tabs>
          <w:tab w:val="left" w:pos="142"/>
        </w:tabs>
        <w:ind w:left="284"/>
        <w:jc w:val="left"/>
        <w:rPr>
          <w:rFonts w:ascii="Times New Roman" w:hAnsi="Times New Roman"/>
          <w:b/>
          <w:smallCaps/>
          <w:lang w:val="es-ES_tradnl"/>
        </w:rPr>
      </w:pPr>
    </w:p>
    <w:p w:rsidR="00D658E4" w:rsidRDefault="00D658E4">
      <w:pPr>
        <w:tabs>
          <w:tab w:val="left" w:pos="142"/>
        </w:tabs>
        <w:ind w:left="284"/>
        <w:jc w:val="left"/>
        <w:rPr>
          <w:rFonts w:ascii="Times New Roman" w:hAnsi="Times New Roman"/>
          <w:b/>
          <w:smallCaps/>
          <w:lang w:val="es-ES_tradnl"/>
        </w:rPr>
      </w:pPr>
    </w:p>
    <w:p w:rsidR="00D658E4" w:rsidRDefault="00D658E4">
      <w:pPr>
        <w:tabs>
          <w:tab w:val="left" w:pos="142"/>
        </w:tabs>
        <w:ind w:left="284"/>
        <w:jc w:val="left"/>
        <w:rPr>
          <w:rFonts w:ascii="Times New Roman" w:hAnsi="Times New Roman"/>
          <w:b/>
          <w:smallCaps/>
          <w:lang w:val="es-ES_tradnl"/>
        </w:rPr>
      </w:pPr>
    </w:p>
    <w:p w:rsidR="00D658E4" w:rsidRDefault="00D658E4">
      <w:pPr>
        <w:tabs>
          <w:tab w:val="left" w:pos="142"/>
        </w:tabs>
        <w:ind w:left="284"/>
        <w:jc w:val="left"/>
        <w:rPr>
          <w:rFonts w:ascii="Times New Roman" w:hAnsi="Times New Roman"/>
          <w:b/>
          <w:smallCaps/>
          <w:lang w:val="es-ES_tradnl"/>
        </w:rPr>
      </w:pPr>
    </w:p>
    <w:p w:rsidR="005D4FFF" w:rsidRDefault="005D4FFF">
      <w:pPr>
        <w:tabs>
          <w:tab w:val="left" w:pos="142"/>
        </w:tabs>
        <w:ind w:left="284"/>
        <w:jc w:val="left"/>
        <w:rPr>
          <w:rFonts w:ascii="Times New Roman" w:hAnsi="Times New Roman"/>
          <w:b/>
          <w:smallCaps/>
          <w:lang w:val="es-ES_tradnl"/>
        </w:rPr>
      </w:pPr>
    </w:p>
    <w:p w:rsidR="00646C5E" w:rsidRPr="004439B7" w:rsidRDefault="00646C5E" w:rsidP="00646C5E">
      <w:pPr>
        <w:pStyle w:val="Encabezado"/>
        <w:jc w:val="center"/>
        <w:rPr>
          <w:i/>
          <w:sz w:val="22"/>
          <w:szCs w:val="22"/>
        </w:rPr>
      </w:pPr>
      <w:r w:rsidRPr="004439B7">
        <w:rPr>
          <w:i/>
          <w:sz w:val="22"/>
          <w:szCs w:val="22"/>
        </w:rPr>
        <w:t xml:space="preserve">Universidad Nacional de </w:t>
      </w:r>
      <w:smartTag w:uri="urn:schemas-microsoft-com:office:smarttags" w:element="PersonName">
        <w:smartTagPr>
          <w:attr w:name="ProductID" w:val="La Matanza"/>
        </w:smartTagPr>
        <w:r w:rsidRPr="004439B7">
          <w:rPr>
            <w:i/>
            <w:sz w:val="22"/>
            <w:szCs w:val="22"/>
          </w:rPr>
          <w:t>la Matanza</w:t>
        </w:r>
      </w:smartTag>
    </w:p>
    <w:p w:rsidR="00D658E4" w:rsidRDefault="00D658E4">
      <w:pPr>
        <w:tabs>
          <w:tab w:val="left" w:pos="142"/>
        </w:tabs>
        <w:ind w:left="284"/>
        <w:jc w:val="left"/>
        <w:rPr>
          <w:rFonts w:ascii="Times New Roman" w:hAnsi="Times New Roman"/>
          <w:b/>
          <w:smallCaps/>
          <w:lang w:val="es-ES_tradnl"/>
        </w:rPr>
      </w:pPr>
    </w:p>
    <w:p w:rsidR="008E2AD2" w:rsidRDefault="008E2AD2">
      <w:pPr>
        <w:ind w:left="3540" w:firstLine="708"/>
        <w:jc w:val="left"/>
        <w:rPr>
          <w:rFonts w:ascii="Times New Roman" w:hAnsi="Times New Roman"/>
          <w:b/>
          <w:smallCaps/>
          <w:bdr w:val="threeDEmboss" w:sz="12" w:space="0" w:color="auto" w:frame="1"/>
          <w:lang w:val="es-ES_tradnl"/>
        </w:rPr>
      </w:pPr>
      <w:r>
        <w:rPr>
          <w:rFonts w:ascii="Times New Roman" w:hAnsi="Times New Roman"/>
          <w:b/>
          <w:smallCaps/>
          <w:bdr w:val="threeDEmboss" w:sz="12" w:space="0" w:color="auto" w:frame="1"/>
          <w:lang w:val="es-ES_tradnl"/>
        </w:rPr>
        <w:lastRenderedPageBreak/>
        <w:t>Objetivos</w:t>
      </w:r>
    </w:p>
    <w:p w:rsidR="00CA19AF" w:rsidRDefault="00CA19AF">
      <w:pPr>
        <w:ind w:left="3540" w:firstLine="708"/>
        <w:jc w:val="left"/>
        <w:rPr>
          <w:rFonts w:ascii="Times New Roman" w:hAnsi="Times New Roman"/>
          <w:b/>
          <w:smallCaps/>
          <w:bdr w:val="threeDEmboss" w:sz="12" w:space="0" w:color="auto" w:frame="1"/>
          <w:lang w:val="es-ES_tradnl"/>
        </w:rPr>
      </w:pPr>
    </w:p>
    <w:p w:rsidR="00CA19AF" w:rsidRDefault="00CA19AF" w:rsidP="00CA19AF">
      <w:pPr>
        <w:rPr>
          <w:rFonts w:ascii="Times New Roman" w:hAnsi="Times New Roman"/>
          <w:b/>
        </w:rPr>
      </w:pPr>
      <w:r>
        <w:t xml:space="preserve">                   OBJETIVOS GENERALES</w:t>
      </w:r>
    </w:p>
    <w:p w:rsidR="00CA19AF" w:rsidRDefault="00CA19AF" w:rsidP="00CA19AF">
      <w:pPr>
        <w:numPr>
          <w:ilvl w:val="0"/>
          <w:numId w:val="7"/>
        </w:numPr>
        <w:spacing w:after="0"/>
        <w:jc w:val="left"/>
      </w:pPr>
      <w:r>
        <w:t>Que el estudiante integre el lenguaje matemático en el planteo técnico de la res</w:t>
      </w:r>
      <w:r>
        <w:t>o</w:t>
      </w:r>
      <w:r>
        <w:t>lución de problemas</w:t>
      </w:r>
      <w:r w:rsidR="00A55CAD">
        <w:t xml:space="preserve"> de gestión</w:t>
      </w:r>
      <w:r>
        <w:t xml:space="preserve"> industriales y de servicios.</w:t>
      </w:r>
    </w:p>
    <w:p w:rsidR="00CA19AF" w:rsidRDefault="00CA19AF" w:rsidP="00CA19AF">
      <w:pPr>
        <w:numPr>
          <w:ilvl w:val="0"/>
          <w:numId w:val="7"/>
        </w:numPr>
        <w:spacing w:after="0"/>
        <w:jc w:val="left"/>
      </w:pPr>
      <w:r>
        <w:t>Que incorpore un panorama de las distintas técnicas de la llamada investigación de operaciones.</w:t>
      </w:r>
    </w:p>
    <w:p w:rsidR="00CA19AF" w:rsidRDefault="00CA19AF" w:rsidP="00CA19AF">
      <w:pPr>
        <w:numPr>
          <w:ilvl w:val="0"/>
          <w:numId w:val="7"/>
        </w:numPr>
        <w:spacing w:after="0"/>
        <w:jc w:val="left"/>
      </w:pPr>
      <w:r>
        <w:t>Que  forme una visión cabal de lo que se entiende por modelo matemático con un enfoque sistémico.</w:t>
      </w:r>
    </w:p>
    <w:p w:rsidR="00CA19AF" w:rsidRDefault="00CA19AF" w:rsidP="00CA19AF">
      <w:pPr>
        <w:rPr>
          <w:rFonts w:ascii="Times New Roman" w:hAnsi="Times New Roman"/>
          <w:b/>
          <w:sz w:val="28"/>
        </w:rPr>
      </w:pPr>
    </w:p>
    <w:p w:rsidR="00CA19AF" w:rsidRDefault="00CA19AF" w:rsidP="00CA19AF">
      <w:pPr>
        <w:pStyle w:val="Ttulo2"/>
        <w:jc w:val="left"/>
      </w:pPr>
      <w:r>
        <w:t>OBJETIVOS PARTICULARES</w:t>
      </w:r>
    </w:p>
    <w:p w:rsidR="00CA19AF" w:rsidRDefault="00CA19AF" w:rsidP="00CA19AF">
      <w:pPr>
        <w:rPr>
          <w:rFonts w:ascii="Times New Roman" w:hAnsi="Times New Roman"/>
        </w:rPr>
      </w:pPr>
    </w:p>
    <w:p w:rsidR="00CA19AF" w:rsidRDefault="00CA19AF" w:rsidP="00CA19AF">
      <w:pPr>
        <w:numPr>
          <w:ilvl w:val="0"/>
          <w:numId w:val="7"/>
        </w:numPr>
        <w:spacing w:after="0"/>
        <w:jc w:val="left"/>
      </w:pPr>
      <w:r>
        <w:t>Que el estudiante domine con soltura los principios de la programación lineal, de la teoría de colas, de la teoría de stocks, del camino crítico y los algoritmos en r</w:t>
      </w:r>
      <w:r>
        <w:t>e</w:t>
      </w:r>
      <w:r>
        <w:t>des, de la teoría de juegos y de la simulación.</w:t>
      </w:r>
    </w:p>
    <w:p w:rsidR="00CA19AF" w:rsidRDefault="00CA19AF" w:rsidP="00CA19AF">
      <w:pPr>
        <w:numPr>
          <w:ilvl w:val="0"/>
          <w:numId w:val="7"/>
        </w:numPr>
        <w:spacing w:after="0"/>
        <w:jc w:val="left"/>
      </w:pPr>
      <w:r>
        <w:t>Que a partir de ello sepa identificar el modelo adecuado para cada tipo de pr</w:t>
      </w:r>
      <w:r>
        <w:t>o</w:t>
      </w:r>
      <w:r>
        <w:t xml:space="preserve">blema. </w:t>
      </w:r>
    </w:p>
    <w:p w:rsidR="00CA19AF" w:rsidRDefault="00CA19AF" w:rsidP="00CA19AF">
      <w:pPr>
        <w:numPr>
          <w:ilvl w:val="0"/>
          <w:numId w:val="7"/>
        </w:numPr>
        <w:spacing w:after="0"/>
        <w:jc w:val="left"/>
      </w:pPr>
      <w:r>
        <w:t xml:space="preserve">Que logre destreza en la formulación matemática de problemas descriptos en los términos usuales del lenguaje coloquial.  </w:t>
      </w:r>
    </w:p>
    <w:p w:rsidR="00CA19AF" w:rsidRDefault="00CA19AF" w:rsidP="00CA19AF"/>
    <w:p w:rsidR="0089591C" w:rsidRPr="00CA19AF" w:rsidRDefault="0089591C">
      <w:pPr>
        <w:ind w:left="3540" w:firstLine="708"/>
        <w:jc w:val="left"/>
        <w:rPr>
          <w:rFonts w:ascii="Times New Roman" w:hAnsi="Times New Roman"/>
          <w:b/>
          <w:smallCaps/>
          <w:bdr w:val="threeDEmboss" w:sz="12" w:space="0" w:color="auto" w:frame="1"/>
        </w:rPr>
      </w:pPr>
    </w:p>
    <w:p w:rsidR="008E2AD2" w:rsidRDefault="008E2AD2">
      <w:pPr>
        <w:ind w:left="2832" w:firstLine="708"/>
        <w:rPr>
          <w:rFonts w:ascii="Times New Roman" w:hAnsi="Times New Roman"/>
          <w:b/>
          <w:smallCaps/>
          <w:bdr w:val="threeDEmboss" w:sz="12" w:space="0" w:color="auto" w:frame="1"/>
          <w:lang w:val="es-ES_tradnl"/>
        </w:rPr>
      </w:pPr>
      <w:r>
        <w:rPr>
          <w:rFonts w:ascii="Times New Roman" w:hAnsi="Times New Roman"/>
          <w:b/>
          <w:smallCaps/>
          <w:bdr w:val="threeDEmboss" w:sz="12" w:space="0" w:color="auto" w:frame="1"/>
          <w:lang w:val="es-ES_tradnl"/>
        </w:rPr>
        <w:t>Contenidos Mínimos</w:t>
      </w:r>
    </w:p>
    <w:p w:rsidR="00C477EE" w:rsidRDefault="00C477EE">
      <w:pPr>
        <w:ind w:left="2832" w:firstLine="708"/>
        <w:rPr>
          <w:rFonts w:ascii="Times New Roman" w:hAnsi="Times New Roman"/>
          <w:b/>
          <w:smallCaps/>
          <w:bdr w:val="threeDEmboss" w:sz="12" w:space="0" w:color="auto" w:frame="1"/>
          <w:lang w:val="es-ES_tradnl"/>
        </w:rPr>
      </w:pPr>
    </w:p>
    <w:p w:rsidR="00C477EE" w:rsidRPr="00A55CAD" w:rsidRDefault="00A55CAD" w:rsidP="00C477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55CAD">
        <w:rPr>
          <w:rFonts w:cs="Courier New"/>
          <w:color w:val="000000"/>
          <w:shd w:val="clear" w:color="auto" w:fill="FFFFFF"/>
        </w:rPr>
        <w:t>EL modelo de Programación lineal. Resolución algorítmica y problemas especiales. Análisis de sensibilidad. Teoría de colas. Decisión con uso del modelo M/M/1. Teoría de Stocks. Modelos con y sin déficit. Algoritmos en Redes. PERT y CPM. Teoría de Juegos. Estrat</w:t>
      </w:r>
      <w:r w:rsidRPr="00A55CAD">
        <w:rPr>
          <w:rFonts w:cs="Courier New"/>
          <w:color w:val="000000"/>
          <w:shd w:val="clear" w:color="auto" w:fill="FFFFFF"/>
        </w:rPr>
        <w:t>e</w:t>
      </w:r>
      <w:r w:rsidRPr="00A55CAD">
        <w:rPr>
          <w:rFonts w:cs="Courier New"/>
          <w:color w:val="000000"/>
          <w:shd w:val="clear" w:color="auto" w:fill="FFFFFF"/>
        </w:rPr>
        <w:t>gias óptimas. Simulación. Técnicas de Montecarlo.</w:t>
      </w:r>
      <w:r w:rsidRPr="00A55CAD">
        <w:rPr>
          <w:rFonts w:eastAsia="MS Mincho" w:hAnsi="MS Mincho" w:cs="MS Mincho" w:hint="eastAsia"/>
          <w:color w:val="000000"/>
          <w:shd w:val="clear" w:color="auto" w:fill="FFFFFF"/>
        </w:rPr>
        <w:t>​</w:t>
      </w:r>
    </w:p>
    <w:p w:rsidR="00C477EE" w:rsidRPr="00C477EE" w:rsidRDefault="00C477EE">
      <w:pPr>
        <w:ind w:left="2832" w:firstLine="708"/>
        <w:rPr>
          <w:rFonts w:ascii="Times New Roman" w:hAnsi="Times New Roman"/>
          <w:b/>
          <w:smallCaps/>
          <w:bdr w:val="threeDEmboss" w:sz="12" w:space="0" w:color="auto" w:frame="1"/>
        </w:rPr>
      </w:pPr>
    </w:p>
    <w:p w:rsidR="008E2AD2" w:rsidRDefault="008E2AD2">
      <w:pPr>
        <w:rPr>
          <w:rFonts w:ascii="Times New Roman" w:hAnsi="Times New Roman"/>
          <w:smallCaps/>
          <w:bdr w:val="threeDEmboss" w:sz="12" w:space="0" w:color="auto" w:frame="1"/>
          <w:lang w:val="es-ES_tradnl"/>
        </w:rPr>
      </w:pPr>
    </w:p>
    <w:p w:rsidR="008E2AD2" w:rsidRDefault="008E2AD2">
      <w:pPr>
        <w:tabs>
          <w:tab w:val="left" w:pos="142"/>
        </w:tabs>
        <w:rPr>
          <w:rFonts w:ascii="Times New Roman" w:hAnsi="Times New Roman"/>
          <w:b/>
          <w:smallCaps/>
          <w:lang w:val="es-ES_tradnl"/>
        </w:rPr>
      </w:pPr>
    </w:p>
    <w:p w:rsidR="00C477EE" w:rsidRDefault="00C477EE">
      <w:pPr>
        <w:tabs>
          <w:tab w:val="left" w:pos="142"/>
        </w:tabs>
        <w:rPr>
          <w:rFonts w:ascii="Times New Roman" w:hAnsi="Times New Roman"/>
          <w:b/>
          <w:smallCaps/>
          <w:lang w:val="es-ES_tradnl"/>
        </w:rPr>
      </w:pPr>
    </w:p>
    <w:p w:rsidR="00C477EE" w:rsidRDefault="00C477EE">
      <w:pPr>
        <w:tabs>
          <w:tab w:val="left" w:pos="142"/>
        </w:tabs>
        <w:rPr>
          <w:rFonts w:ascii="Times New Roman" w:hAnsi="Times New Roman"/>
          <w:b/>
          <w:smallCaps/>
          <w:lang w:val="es-ES_tradnl"/>
        </w:rPr>
      </w:pPr>
    </w:p>
    <w:p w:rsidR="00C477EE" w:rsidRDefault="00C477EE">
      <w:pPr>
        <w:tabs>
          <w:tab w:val="left" w:pos="142"/>
        </w:tabs>
        <w:rPr>
          <w:rFonts w:ascii="Times New Roman" w:hAnsi="Times New Roman"/>
          <w:b/>
          <w:smallCaps/>
          <w:lang w:val="es-ES_tradnl"/>
        </w:rPr>
      </w:pPr>
    </w:p>
    <w:p w:rsidR="003F2CAE" w:rsidRDefault="003F2CAE">
      <w:pPr>
        <w:spacing w:after="0"/>
        <w:jc w:val="left"/>
        <w:rPr>
          <w:rFonts w:ascii="Times New Roman" w:hAnsi="Times New Roman"/>
          <w:b/>
          <w:smallCaps/>
          <w:bdr w:val="threeDEmboss" w:sz="12" w:space="0" w:color="auto" w:frame="1"/>
          <w:lang w:val="es-ES_tradnl"/>
        </w:rPr>
      </w:pPr>
      <w:r>
        <w:br w:type="page"/>
      </w:r>
    </w:p>
    <w:p w:rsidR="008E2AD2" w:rsidRDefault="008E2AD2">
      <w:pPr>
        <w:pStyle w:val="Ttulo8"/>
      </w:pPr>
      <w:r>
        <w:lastRenderedPageBreak/>
        <w:t>PROGRAMA ANALÍTICO-CONTENIDOS TEÓRICOS-OBJETIVOS</w:t>
      </w:r>
    </w:p>
    <w:p w:rsidR="00C477EE" w:rsidRPr="00C477EE" w:rsidRDefault="008E2AD2">
      <w:pPr>
        <w:pStyle w:val="Temasugerido"/>
        <w:numPr>
          <w:ilvl w:val="0"/>
          <w:numId w:val="0"/>
        </w:numPr>
      </w:pPr>
      <w:r>
        <w:rPr>
          <w:rFonts w:ascii="Times New Roman" w:hAnsi="Times New Roman"/>
          <w:b/>
        </w:rPr>
        <w:t xml:space="preserve">Unidad 1: </w:t>
      </w:r>
      <w:r w:rsidR="00C477EE">
        <w:t>Modelado de Sistemas</w:t>
      </w:r>
    </w:p>
    <w:p w:rsidR="00C477EE" w:rsidRDefault="00C477EE" w:rsidP="00C477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1.1 Concepto de sistema. Elementos y relaciones de complejidad. </w:t>
      </w:r>
    </w:p>
    <w:p w:rsidR="00C477EE" w:rsidRDefault="00C477EE" w:rsidP="00C477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476F">
        <w:t>1.2 Concepto de modelo. Clasificación y metodología de modelado matemático.</w:t>
      </w:r>
    </w:p>
    <w:p w:rsidR="0089591C" w:rsidRPr="0089591C" w:rsidRDefault="0089591C" w:rsidP="0089591C">
      <w:pPr>
        <w:pStyle w:val="Temasugerido"/>
        <w:numPr>
          <w:ilvl w:val="0"/>
          <w:numId w:val="0"/>
        </w:numPr>
        <w:spacing w:after="0"/>
        <w:rPr>
          <w:rFonts w:ascii="Times New Roman" w:hAnsi="Times New Roman"/>
        </w:rPr>
      </w:pPr>
    </w:p>
    <w:p w:rsidR="0089591C" w:rsidRDefault="00C477EE" w:rsidP="0089591C">
      <w:pPr>
        <w:pStyle w:val="Temasugerido"/>
        <w:numPr>
          <w:ilvl w:val="0"/>
          <w:numId w:val="0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Unidad 2: </w:t>
      </w:r>
      <w:r>
        <w:t>Programación Lineal</w:t>
      </w:r>
    </w:p>
    <w:p w:rsidR="003F2CAE" w:rsidRDefault="003F2CAE" w:rsidP="003F2CAE">
      <w:pPr>
        <w:numPr>
          <w:ilvl w:val="1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El modelado de programación lineal. Su forma estándar. Resolución gráfica. </w:t>
      </w:r>
    </w:p>
    <w:p w:rsidR="003F2CAE" w:rsidRDefault="003F2CAE" w:rsidP="003F2CAE">
      <w:pPr>
        <w:numPr>
          <w:ilvl w:val="1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El método simplex. </w:t>
      </w:r>
    </w:p>
    <w:p w:rsidR="003F2CAE" w:rsidRDefault="003F2CAE" w:rsidP="003F2CAE">
      <w:pPr>
        <w:numPr>
          <w:ilvl w:val="1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Estandarización de problemas. </w:t>
      </w:r>
    </w:p>
    <w:p w:rsidR="003F2CAE" w:rsidRDefault="003F2CAE" w:rsidP="003F2CAE">
      <w:pPr>
        <w:numPr>
          <w:ilvl w:val="1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El problema dual. Análisis de sensibilidad. </w:t>
      </w:r>
    </w:p>
    <w:p w:rsidR="003F2CAE" w:rsidRDefault="003F2CAE" w:rsidP="003F2CAE">
      <w:pPr>
        <w:numPr>
          <w:ilvl w:val="1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Problemas de Transporte y Asignación.</w:t>
      </w:r>
    </w:p>
    <w:p w:rsidR="0089591C" w:rsidRDefault="0089591C" w:rsidP="0089591C">
      <w:pPr>
        <w:pStyle w:val="Temasugerido"/>
        <w:numPr>
          <w:ilvl w:val="0"/>
          <w:numId w:val="0"/>
        </w:numPr>
        <w:spacing w:after="0"/>
        <w:rPr>
          <w:rFonts w:ascii="Times New Roman" w:hAnsi="Times New Roman"/>
          <w:b/>
        </w:rPr>
      </w:pPr>
    </w:p>
    <w:p w:rsidR="00C477EE" w:rsidRDefault="00C477EE" w:rsidP="00C477EE">
      <w:pPr>
        <w:pStyle w:val="Temasugerido"/>
        <w:numPr>
          <w:ilvl w:val="0"/>
          <w:numId w:val="0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Unidad 3: </w:t>
      </w:r>
      <w:r>
        <w:t>Teoría de Colas</w:t>
      </w:r>
    </w:p>
    <w:p w:rsidR="009E3184" w:rsidRDefault="00C477EE" w:rsidP="009E3184">
      <w:pPr>
        <w:numPr>
          <w:ilvl w:val="1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Descripción general del sistema. </w:t>
      </w:r>
    </w:p>
    <w:p w:rsidR="009E3184" w:rsidRPr="0012476F" w:rsidRDefault="00C477EE" w:rsidP="009E3184">
      <w:pPr>
        <w:numPr>
          <w:ilvl w:val="1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476F">
        <w:t xml:space="preserve">Simplificación de hipótesis y proceso de nacimiento y muerte. </w:t>
      </w:r>
    </w:p>
    <w:p w:rsidR="009E3184" w:rsidRPr="0012476F" w:rsidRDefault="00C477EE" w:rsidP="009E3184">
      <w:pPr>
        <w:numPr>
          <w:ilvl w:val="1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476F">
        <w:t xml:space="preserve">Ecuaciones del modelo M/M/1. </w:t>
      </w:r>
    </w:p>
    <w:p w:rsidR="00C477EE" w:rsidRPr="0012476F" w:rsidRDefault="00C477EE" w:rsidP="009E3184">
      <w:pPr>
        <w:numPr>
          <w:ilvl w:val="1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476F">
        <w:t>Gráficos para varios servidores y varios factores de tráfico. Mención de otros modelos.</w:t>
      </w:r>
    </w:p>
    <w:p w:rsidR="002C7775" w:rsidRDefault="002C7775" w:rsidP="002C7775">
      <w:pPr>
        <w:pStyle w:val="Temasugerido"/>
        <w:numPr>
          <w:ilvl w:val="0"/>
          <w:numId w:val="0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Unidad 4: </w:t>
      </w:r>
      <w:r>
        <w:t>Teoría de Inventarios</w:t>
      </w:r>
    </w:p>
    <w:p w:rsidR="009E3184" w:rsidRDefault="002C7775" w:rsidP="009E3184">
      <w:pPr>
        <w:numPr>
          <w:ilvl w:val="1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Modelo de revisión continua y demanda uniforme sin déficit permitido. </w:t>
      </w:r>
    </w:p>
    <w:p w:rsidR="009E3184" w:rsidRDefault="002C7775" w:rsidP="009E3184">
      <w:pPr>
        <w:numPr>
          <w:ilvl w:val="1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Modelo de revisión continua y demanda uniforme con déficit permitido. </w:t>
      </w:r>
    </w:p>
    <w:p w:rsidR="003F2CAE" w:rsidRDefault="003F2CAE" w:rsidP="009E3184">
      <w:pPr>
        <w:numPr>
          <w:ilvl w:val="1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Descuento por cantidades. Análisis gráfico</w:t>
      </w:r>
    </w:p>
    <w:p w:rsidR="002C7775" w:rsidRDefault="002C7775" w:rsidP="002C7775">
      <w:pPr>
        <w:pStyle w:val="Temasugerido"/>
        <w:numPr>
          <w:ilvl w:val="0"/>
          <w:numId w:val="0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Unidad 5: </w:t>
      </w:r>
      <w:r>
        <w:t>Análisis de Redes</w:t>
      </w:r>
    </w:p>
    <w:p w:rsidR="003F2CAE" w:rsidRDefault="003F2CAE" w:rsidP="003F2CAE">
      <w:pPr>
        <w:numPr>
          <w:ilvl w:val="1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2CFF">
        <w:t>Terminología.</w:t>
      </w:r>
    </w:p>
    <w:p w:rsidR="003F2CAE" w:rsidRDefault="003F2CAE" w:rsidP="003F2CAE">
      <w:pPr>
        <w:numPr>
          <w:ilvl w:val="1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2CFF">
        <w:t xml:space="preserve">El problema de la ruta más corta. </w:t>
      </w:r>
    </w:p>
    <w:p w:rsidR="003F2CAE" w:rsidRDefault="003F2CAE" w:rsidP="003F2CAE">
      <w:pPr>
        <w:numPr>
          <w:ilvl w:val="1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2CFF">
        <w:t xml:space="preserve">El problema del árbol de expansión minimal. </w:t>
      </w:r>
    </w:p>
    <w:p w:rsidR="003F2CAE" w:rsidRDefault="003F2CAE" w:rsidP="003F2CAE">
      <w:pPr>
        <w:numPr>
          <w:ilvl w:val="1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2CFF">
        <w:t xml:space="preserve">Flujo máximo. </w:t>
      </w:r>
    </w:p>
    <w:p w:rsidR="003F2CAE" w:rsidRDefault="003F2CAE" w:rsidP="003F2CAE">
      <w:pPr>
        <w:numPr>
          <w:ilvl w:val="1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2CFF">
        <w:t xml:space="preserve">P.E.R.T-C.P.M. </w:t>
      </w:r>
    </w:p>
    <w:p w:rsidR="003F2CAE" w:rsidRDefault="003F2CAE">
      <w:pPr>
        <w:spacing w:after="0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:rsidR="002C7775" w:rsidRDefault="002C7775" w:rsidP="002C7775">
      <w:pPr>
        <w:pStyle w:val="Temasugerido"/>
        <w:numPr>
          <w:ilvl w:val="0"/>
          <w:numId w:val="0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 xml:space="preserve">Unidad 6: </w:t>
      </w:r>
      <w:r>
        <w:t>Teoría de Juegos</w:t>
      </w:r>
    </w:p>
    <w:p w:rsidR="009E3184" w:rsidRDefault="002C7775" w:rsidP="009E3184">
      <w:pPr>
        <w:numPr>
          <w:ilvl w:val="1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2CFF">
        <w:t xml:space="preserve">Definiciones. Matriz de pagos y estrategias. </w:t>
      </w:r>
    </w:p>
    <w:p w:rsidR="009E3184" w:rsidRDefault="002C7775" w:rsidP="009E3184">
      <w:pPr>
        <w:numPr>
          <w:ilvl w:val="1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Estrategias Puras. Criterio de </w:t>
      </w:r>
      <w:r w:rsidRPr="003E2CFF">
        <w:t xml:space="preserve">Dominancia. Criterio Maximin. </w:t>
      </w:r>
    </w:p>
    <w:p w:rsidR="003F2CAE" w:rsidRDefault="003F2CAE" w:rsidP="003F2CAE">
      <w:pPr>
        <w:numPr>
          <w:ilvl w:val="1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2CFF">
        <w:t xml:space="preserve">Estrategias mixtas. </w:t>
      </w:r>
      <w:r>
        <w:t xml:space="preserve">Resolución gráfica </w:t>
      </w:r>
    </w:p>
    <w:p w:rsidR="003F2CAE" w:rsidRDefault="003F2CAE" w:rsidP="003F2CAE">
      <w:pPr>
        <w:numPr>
          <w:ilvl w:val="1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Resolución </w:t>
      </w:r>
      <w:r w:rsidRPr="003E2CFF">
        <w:t>por programación lineal.</w:t>
      </w:r>
    </w:p>
    <w:p w:rsidR="000324E4" w:rsidRDefault="000324E4" w:rsidP="00BB593B">
      <w:pPr>
        <w:pStyle w:val="Temasugerido"/>
        <w:numPr>
          <w:ilvl w:val="0"/>
          <w:numId w:val="0"/>
        </w:numPr>
        <w:rPr>
          <w:rFonts w:ascii="Times New Roman" w:hAnsi="Times New Roman"/>
          <w:b/>
        </w:rPr>
      </w:pPr>
    </w:p>
    <w:p w:rsidR="00BB593B" w:rsidRDefault="00A55CAD" w:rsidP="00BB593B">
      <w:pPr>
        <w:pStyle w:val="Temasugerido"/>
        <w:numPr>
          <w:ilvl w:val="0"/>
          <w:numId w:val="0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Unidad 7</w:t>
      </w:r>
      <w:r w:rsidR="00BB593B">
        <w:rPr>
          <w:rFonts w:ascii="Times New Roman" w:hAnsi="Times New Roman"/>
          <w:b/>
        </w:rPr>
        <w:t xml:space="preserve">: </w:t>
      </w:r>
      <w:r w:rsidR="00BB593B">
        <w:t>Modelos de Simulación</w:t>
      </w:r>
    </w:p>
    <w:p w:rsidR="003F2CAE" w:rsidRDefault="003F2CAE" w:rsidP="003F2CAE">
      <w:pPr>
        <w:numPr>
          <w:ilvl w:val="1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2CFF">
        <w:t xml:space="preserve">Números aleatorios. </w:t>
      </w:r>
    </w:p>
    <w:p w:rsidR="003F2CAE" w:rsidRDefault="003F2CAE" w:rsidP="003F2CAE">
      <w:pPr>
        <w:numPr>
          <w:ilvl w:val="1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2CFF">
        <w:t xml:space="preserve">Observaciones aleatorias. Método de la transformada inversa. </w:t>
      </w:r>
    </w:p>
    <w:p w:rsidR="003F2CAE" w:rsidRDefault="003F2CAE" w:rsidP="003F2CAE">
      <w:pPr>
        <w:numPr>
          <w:ilvl w:val="1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2CFF">
        <w:t>Técnicas de Monte Carlo Aproximado, Estratificado y de Números Complement</w:t>
      </w:r>
      <w:r w:rsidRPr="003E2CFF">
        <w:t>a</w:t>
      </w:r>
      <w:r w:rsidRPr="003E2CFF">
        <w:t>rios.</w:t>
      </w:r>
    </w:p>
    <w:p w:rsidR="003F2CAE" w:rsidRPr="003E2CFF" w:rsidRDefault="003F2CAE" w:rsidP="003F2CAE">
      <w:pPr>
        <w:numPr>
          <w:ilvl w:val="1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2CFF">
        <w:t>Estado transitorio y estado estable de un sistema. Simulación según el evento s</w:t>
      </w:r>
      <w:r w:rsidRPr="003E2CFF">
        <w:t>i</w:t>
      </w:r>
      <w:r w:rsidRPr="003E2CFF">
        <w:t>guiente. Método regenerativo.</w:t>
      </w:r>
    </w:p>
    <w:p w:rsidR="00C477EE" w:rsidRDefault="00C477EE" w:rsidP="0089591C">
      <w:pPr>
        <w:pStyle w:val="Temasugerido"/>
        <w:numPr>
          <w:ilvl w:val="0"/>
          <w:numId w:val="0"/>
        </w:numPr>
        <w:spacing w:after="0"/>
        <w:rPr>
          <w:rFonts w:ascii="Times New Roman" w:hAnsi="Times New Roman"/>
          <w:b/>
        </w:rPr>
      </w:pPr>
    </w:p>
    <w:p w:rsidR="00C821B3" w:rsidRDefault="00C821B3" w:rsidP="00C821B3">
      <w:pPr>
        <w:spacing w:after="0"/>
        <w:rPr>
          <w:rFonts w:ascii="Times New Roman" w:hAnsi="Times New Roman"/>
          <w:b/>
        </w:rPr>
      </w:pPr>
    </w:p>
    <w:p w:rsidR="008E2AD2" w:rsidRDefault="008E2AD2">
      <w:pPr>
        <w:tabs>
          <w:tab w:val="left" w:pos="142"/>
        </w:tabs>
        <w:rPr>
          <w:rFonts w:ascii="Times New Roman" w:hAnsi="Times New Roman"/>
          <w:b/>
          <w:smallCaps/>
          <w:lang w:val="es-ES_tradnl"/>
        </w:rPr>
      </w:pPr>
    </w:p>
    <w:p w:rsidR="002644F3" w:rsidRDefault="002644F3">
      <w:pPr>
        <w:tabs>
          <w:tab w:val="left" w:pos="142"/>
        </w:tabs>
        <w:rPr>
          <w:rFonts w:ascii="Times New Roman" w:hAnsi="Times New Roman"/>
          <w:b/>
          <w:smallCaps/>
          <w:lang w:val="es-ES_tradnl"/>
        </w:rPr>
      </w:pPr>
    </w:p>
    <w:p w:rsidR="008E2AD2" w:rsidRDefault="008E2AD2">
      <w:pPr>
        <w:pStyle w:val="Ttulo6"/>
        <w:ind w:left="0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Programa Analítico – Contenidos  Prácticos</w:t>
      </w:r>
    </w:p>
    <w:p w:rsidR="008E2AD2" w:rsidRDefault="008E2AD2">
      <w:pPr>
        <w:rPr>
          <w:rFonts w:ascii="Times New Roman" w:hAnsi="Times New Roman"/>
          <w:b/>
          <w:lang w:val="es-ES_tradnl"/>
        </w:rPr>
      </w:pPr>
    </w:p>
    <w:p w:rsidR="008E2AD2" w:rsidRDefault="008E2AD2">
      <w:pPr>
        <w:pStyle w:val="fmtotitulos"/>
        <w:spacing w:before="0" w:after="120"/>
        <w:jc w:val="both"/>
        <w:outlineLvl w:val="0"/>
        <w:rPr>
          <w:rFonts w:ascii="Times New Roman" w:hAnsi="Times New Roman"/>
          <w:i w:val="0"/>
          <w:iCs/>
          <w:color w:val="auto"/>
          <w:sz w:val="24"/>
        </w:rPr>
      </w:pPr>
      <w:r>
        <w:rPr>
          <w:rFonts w:ascii="Times New Roman" w:hAnsi="Times New Roman"/>
          <w:i w:val="0"/>
          <w:iCs/>
          <w:color w:val="auto"/>
          <w:sz w:val="24"/>
        </w:rPr>
        <w:t>Listado de trabajos prácticos a realizar</w:t>
      </w:r>
    </w:p>
    <w:p w:rsidR="00C821B3" w:rsidRDefault="008E2AD2">
      <w:pPr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Unidad </w:t>
      </w:r>
      <w:r w:rsidR="000E4FCB">
        <w:rPr>
          <w:rFonts w:ascii="Times New Roman" w:hAnsi="Times New Roman"/>
          <w:iCs/>
        </w:rPr>
        <w:t>1</w:t>
      </w:r>
      <w:r w:rsidR="00BB593B">
        <w:rPr>
          <w:rFonts w:ascii="Times New Roman" w:hAnsi="Times New Roman"/>
          <w:iCs/>
        </w:rPr>
        <w:t>.  Modelado de Sistemas</w:t>
      </w:r>
    </w:p>
    <w:p w:rsidR="00C821B3" w:rsidRDefault="00BB593B" w:rsidP="00C821B3">
      <w:pPr>
        <w:ind w:firstLine="70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Tema 1.1 Guía TP N° 1</w:t>
      </w:r>
    </w:p>
    <w:p w:rsidR="00C821B3" w:rsidRDefault="00BB593B" w:rsidP="00BB593B">
      <w:pPr>
        <w:ind w:firstLine="70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Tema 1.2 Guía TP N° 1</w:t>
      </w:r>
    </w:p>
    <w:p w:rsidR="00C821B3" w:rsidRDefault="00C821B3" w:rsidP="00C821B3">
      <w:pPr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Unida</w:t>
      </w:r>
      <w:r w:rsidR="00BB593B">
        <w:rPr>
          <w:rFonts w:ascii="Times New Roman" w:hAnsi="Times New Roman"/>
          <w:iCs/>
        </w:rPr>
        <w:t>d 2.  Programación Lineal</w:t>
      </w:r>
    </w:p>
    <w:p w:rsidR="00BB593B" w:rsidRDefault="00BB593B" w:rsidP="00BB593B">
      <w:pPr>
        <w:ind w:firstLine="70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Tema 2.1</w:t>
      </w:r>
      <w:r w:rsidRPr="00BB593B">
        <w:rPr>
          <w:rFonts w:ascii="Times New Roman" w:hAnsi="Times New Roman"/>
          <w:iCs/>
        </w:rPr>
        <w:t xml:space="preserve"> </w:t>
      </w:r>
      <w:r>
        <w:rPr>
          <w:rFonts w:ascii="Times New Roman" w:hAnsi="Times New Roman"/>
          <w:iCs/>
        </w:rPr>
        <w:t>Guía TP N° 2</w:t>
      </w:r>
    </w:p>
    <w:p w:rsidR="00C821B3" w:rsidRDefault="00BB593B" w:rsidP="00C821B3">
      <w:pPr>
        <w:ind w:firstLine="70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Tema 2.2</w:t>
      </w:r>
      <w:r w:rsidRPr="00BB593B">
        <w:rPr>
          <w:rFonts w:ascii="Times New Roman" w:hAnsi="Times New Roman"/>
          <w:iCs/>
        </w:rPr>
        <w:t xml:space="preserve"> </w:t>
      </w:r>
      <w:r>
        <w:rPr>
          <w:rFonts w:ascii="Times New Roman" w:hAnsi="Times New Roman"/>
          <w:iCs/>
        </w:rPr>
        <w:t>Guía TP N° 2</w:t>
      </w:r>
    </w:p>
    <w:p w:rsidR="00BB593B" w:rsidRDefault="00BB593B" w:rsidP="00C821B3">
      <w:pPr>
        <w:ind w:firstLine="70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Tema 2.3</w:t>
      </w:r>
      <w:r w:rsidRPr="00BB593B">
        <w:rPr>
          <w:rFonts w:ascii="Times New Roman" w:hAnsi="Times New Roman"/>
          <w:iCs/>
        </w:rPr>
        <w:t xml:space="preserve"> </w:t>
      </w:r>
      <w:r>
        <w:rPr>
          <w:rFonts w:ascii="Times New Roman" w:hAnsi="Times New Roman"/>
          <w:iCs/>
        </w:rPr>
        <w:t>Guía TP N° 2</w:t>
      </w:r>
    </w:p>
    <w:p w:rsidR="00BB593B" w:rsidRDefault="00BB593B" w:rsidP="00C821B3">
      <w:pPr>
        <w:ind w:firstLine="70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Tema 2.4</w:t>
      </w:r>
      <w:r w:rsidRPr="00BB593B">
        <w:rPr>
          <w:rFonts w:ascii="Times New Roman" w:hAnsi="Times New Roman"/>
          <w:iCs/>
        </w:rPr>
        <w:t xml:space="preserve"> </w:t>
      </w:r>
      <w:r>
        <w:rPr>
          <w:rFonts w:ascii="Times New Roman" w:hAnsi="Times New Roman"/>
          <w:iCs/>
        </w:rPr>
        <w:t>Guía TP N° 2</w:t>
      </w:r>
    </w:p>
    <w:p w:rsidR="00BB593B" w:rsidRPr="00BB593B" w:rsidRDefault="00BB593B" w:rsidP="00C821B3">
      <w:pPr>
        <w:ind w:firstLine="70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Tema 2.5</w:t>
      </w:r>
      <w:r w:rsidRPr="00BB593B">
        <w:rPr>
          <w:rFonts w:ascii="Times New Roman" w:hAnsi="Times New Roman"/>
          <w:iCs/>
        </w:rPr>
        <w:t xml:space="preserve"> </w:t>
      </w:r>
      <w:r>
        <w:rPr>
          <w:rFonts w:ascii="Times New Roman" w:hAnsi="Times New Roman"/>
          <w:iCs/>
        </w:rPr>
        <w:t>Guía TP N° 2</w:t>
      </w:r>
    </w:p>
    <w:p w:rsidR="00BB593B" w:rsidRDefault="00BB593B" w:rsidP="00BB593B">
      <w:pPr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Unida</w:t>
      </w:r>
      <w:r w:rsidR="009E3184">
        <w:rPr>
          <w:rFonts w:ascii="Times New Roman" w:hAnsi="Times New Roman"/>
          <w:iCs/>
        </w:rPr>
        <w:t>d 3</w:t>
      </w:r>
      <w:r>
        <w:rPr>
          <w:rFonts w:ascii="Times New Roman" w:hAnsi="Times New Roman"/>
          <w:iCs/>
        </w:rPr>
        <w:t xml:space="preserve">.  </w:t>
      </w:r>
      <w:r w:rsidR="009E3184">
        <w:rPr>
          <w:rFonts w:ascii="Times New Roman" w:hAnsi="Times New Roman"/>
          <w:iCs/>
        </w:rPr>
        <w:t>Teoría de Colas</w:t>
      </w:r>
    </w:p>
    <w:p w:rsidR="00BB593B" w:rsidRDefault="009E3184" w:rsidP="00BB593B">
      <w:pPr>
        <w:ind w:firstLine="70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Tema 3</w:t>
      </w:r>
      <w:r w:rsidR="00BB593B">
        <w:rPr>
          <w:rFonts w:ascii="Times New Roman" w:hAnsi="Times New Roman"/>
          <w:iCs/>
        </w:rPr>
        <w:t>.1</w:t>
      </w:r>
      <w:r w:rsidR="00BB593B" w:rsidRPr="00BB593B">
        <w:rPr>
          <w:rFonts w:ascii="Times New Roman" w:hAnsi="Times New Roman"/>
          <w:iCs/>
        </w:rPr>
        <w:t xml:space="preserve"> </w:t>
      </w:r>
      <w:r w:rsidR="00BB593B">
        <w:rPr>
          <w:rFonts w:ascii="Times New Roman" w:hAnsi="Times New Roman"/>
          <w:iCs/>
        </w:rPr>
        <w:t xml:space="preserve">Guía TP N° </w:t>
      </w:r>
      <w:r>
        <w:rPr>
          <w:rFonts w:ascii="Times New Roman" w:hAnsi="Times New Roman"/>
          <w:iCs/>
        </w:rPr>
        <w:t>3</w:t>
      </w:r>
    </w:p>
    <w:p w:rsidR="00BB593B" w:rsidRDefault="009E3184" w:rsidP="00BB593B">
      <w:pPr>
        <w:ind w:firstLine="70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Tema 3</w:t>
      </w:r>
      <w:r w:rsidR="00BB593B">
        <w:rPr>
          <w:rFonts w:ascii="Times New Roman" w:hAnsi="Times New Roman"/>
          <w:iCs/>
        </w:rPr>
        <w:t>.2</w:t>
      </w:r>
      <w:r w:rsidR="00BB593B" w:rsidRPr="00BB593B">
        <w:rPr>
          <w:rFonts w:ascii="Times New Roman" w:hAnsi="Times New Roman"/>
          <w:iCs/>
        </w:rPr>
        <w:t xml:space="preserve"> </w:t>
      </w:r>
      <w:r w:rsidR="00BB593B">
        <w:rPr>
          <w:rFonts w:ascii="Times New Roman" w:hAnsi="Times New Roman"/>
          <w:iCs/>
        </w:rPr>
        <w:t xml:space="preserve">Guía TP N° </w:t>
      </w:r>
      <w:r>
        <w:rPr>
          <w:rFonts w:ascii="Times New Roman" w:hAnsi="Times New Roman"/>
          <w:iCs/>
        </w:rPr>
        <w:t>3</w:t>
      </w:r>
    </w:p>
    <w:p w:rsidR="00BB593B" w:rsidRDefault="009E3184" w:rsidP="00BB593B">
      <w:pPr>
        <w:ind w:firstLine="70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Tema 3</w:t>
      </w:r>
      <w:r w:rsidR="00BB593B">
        <w:rPr>
          <w:rFonts w:ascii="Times New Roman" w:hAnsi="Times New Roman"/>
          <w:iCs/>
        </w:rPr>
        <w:t>.3</w:t>
      </w:r>
      <w:r w:rsidR="00BB593B" w:rsidRPr="00BB593B">
        <w:rPr>
          <w:rFonts w:ascii="Times New Roman" w:hAnsi="Times New Roman"/>
          <w:iCs/>
        </w:rPr>
        <w:t xml:space="preserve"> </w:t>
      </w:r>
      <w:r w:rsidR="00BB593B">
        <w:rPr>
          <w:rFonts w:ascii="Times New Roman" w:hAnsi="Times New Roman"/>
          <w:iCs/>
        </w:rPr>
        <w:t xml:space="preserve">Guía TP N° </w:t>
      </w:r>
      <w:r>
        <w:rPr>
          <w:rFonts w:ascii="Times New Roman" w:hAnsi="Times New Roman"/>
          <w:iCs/>
        </w:rPr>
        <w:t>3</w:t>
      </w:r>
    </w:p>
    <w:p w:rsidR="00BB593B" w:rsidRDefault="009E3184" w:rsidP="00BB593B">
      <w:pPr>
        <w:ind w:firstLine="70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Tema 3</w:t>
      </w:r>
      <w:r w:rsidR="00BB593B">
        <w:rPr>
          <w:rFonts w:ascii="Times New Roman" w:hAnsi="Times New Roman"/>
          <w:iCs/>
        </w:rPr>
        <w:t>.4</w:t>
      </w:r>
      <w:r w:rsidR="00BB593B" w:rsidRPr="00BB593B">
        <w:rPr>
          <w:rFonts w:ascii="Times New Roman" w:hAnsi="Times New Roman"/>
          <w:iCs/>
        </w:rPr>
        <w:t xml:space="preserve"> </w:t>
      </w:r>
      <w:r w:rsidR="00BB593B">
        <w:rPr>
          <w:rFonts w:ascii="Times New Roman" w:hAnsi="Times New Roman"/>
          <w:iCs/>
        </w:rPr>
        <w:t xml:space="preserve">Guía TP N° </w:t>
      </w:r>
      <w:r>
        <w:rPr>
          <w:rFonts w:ascii="Times New Roman" w:hAnsi="Times New Roman"/>
          <w:iCs/>
        </w:rPr>
        <w:t>3</w:t>
      </w:r>
    </w:p>
    <w:p w:rsidR="00BB593B" w:rsidRDefault="00BB593B" w:rsidP="00BB593B">
      <w:pPr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lastRenderedPageBreak/>
        <w:t>Unida</w:t>
      </w:r>
      <w:r w:rsidR="009E3184">
        <w:rPr>
          <w:rFonts w:ascii="Times New Roman" w:hAnsi="Times New Roman"/>
          <w:iCs/>
        </w:rPr>
        <w:t>d 3</w:t>
      </w:r>
      <w:r>
        <w:rPr>
          <w:rFonts w:ascii="Times New Roman" w:hAnsi="Times New Roman"/>
          <w:iCs/>
        </w:rPr>
        <w:t xml:space="preserve">.  </w:t>
      </w:r>
      <w:r w:rsidR="009E3184">
        <w:rPr>
          <w:rFonts w:ascii="Times New Roman" w:hAnsi="Times New Roman"/>
          <w:iCs/>
        </w:rPr>
        <w:t>Teoría de Inventarios</w:t>
      </w:r>
    </w:p>
    <w:p w:rsidR="00BB593B" w:rsidRDefault="009E3184" w:rsidP="00BB593B">
      <w:pPr>
        <w:ind w:firstLine="70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Tema 4</w:t>
      </w:r>
      <w:r w:rsidR="00BB593B">
        <w:rPr>
          <w:rFonts w:ascii="Times New Roman" w:hAnsi="Times New Roman"/>
          <w:iCs/>
        </w:rPr>
        <w:t>.1</w:t>
      </w:r>
      <w:r w:rsidR="00BB593B" w:rsidRPr="00BB593B">
        <w:rPr>
          <w:rFonts w:ascii="Times New Roman" w:hAnsi="Times New Roman"/>
          <w:iCs/>
        </w:rPr>
        <w:t xml:space="preserve"> </w:t>
      </w:r>
      <w:r w:rsidR="00BB593B">
        <w:rPr>
          <w:rFonts w:ascii="Times New Roman" w:hAnsi="Times New Roman"/>
          <w:iCs/>
        </w:rPr>
        <w:t xml:space="preserve">Guía TP N° </w:t>
      </w:r>
      <w:r>
        <w:rPr>
          <w:rFonts w:ascii="Times New Roman" w:hAnsi="Times New Roman"/>
          <w:iCs/>
        </w:rPr>
        <w:t>4</w:t>
      </w:r>
    </w:p>
    <w:p w:rsidR="00BB593B" w:rsidRDefault="009E3184" w:rsidP="00BB593B">
      <w:pPr>
        <w:ind w:firstLine="70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Tema 4</w:t>
      </w:r>
      <w:r w:rsidR="00BB593B">
        <w:rPr>
          <w:rFonts w:ascii="Times New Roman" w:hAnsi="Times New Roman"/>
          <w:iCs/>
        </w:rPr>
        <w:t>.2</w:t>
      </w:r>
      <w:r w:rsidR="00BB593B" w:rsidRPr="00BB593B">
        <w:rPr>
          <w:rFonts w:ascii="Times New Roman" w:hAnsi="Times New Roman"/>
          <w:iCs/>
        </w:rPr>
        <w:t xml:space="preserve"> </w:t>
      </w:r>
      <w:r w:rsidR="00BB593B">
        <w:rPr>
          <w:rFonts w:ascii="Times New Roman" w:hAnsi="Times New Roman"/>
          <w:iCs/>
        </w:rPr>
        <w:t xml:space="preserve">Guía TP N° </w:t>
      </w:r>
      <w:r>
        <w:rPr>
          <w:rFonts w:ascii="Times New Roman" w:hAnsi="Times New Roman"/>
          <w:iCs/>
        </w:rPr>
        <w:t>4</w:t>
      </w:r>
    </w:p>
    <w:p w:rsidR="00BB593B" w:rsidRDefault="009E3184" w:rsidP="00BB593B">
      <w:pPr>
        <w:ind w:firstLine="70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Tema 4</w:t>
      </w:r>
      <w:r w:rsidR="00BB593B">
        <w:rPr>
          <w:rFonts w:ascii="Times New Roman" w:hAnsi="Times New Roman"/>
          <w:iCs/>
        </w:rPr>
        <w:t>.3</w:t>
      </w:r>
      <w:r w:rsidR="00BB593B" w:rsidRPr="00BB593B">
        <w:rPr>
          <w:rFonts w:ascii="Times New Roman" w:hAnsi="Times New Roman"/>
          <w:iCs/>
        </w:rPr>
        <w:t xml:space="preserve"> </w:t>
      </w:r>
      <w:r w:rsidR="00BB593B">
        <w:rPr>
          <w:rFonts w:ascii="Times New Roman" w:hAnsi="Times New Roman"/>
          <w:iCs/>
        </w:rPr>
        <w:t xml:space="preserve">Guía TP N° </w:t>
      </w:r>
      <w:r>
        <w:rPr>
          <w:rFonts w:ascii="Times New Roman" w:hAnsi="Times New Roman"/>
          <w:iCs/>
        </w:rPr>
        <w:t>4</w:t>
      </w:r>
    </w:p>
    <w:p w:rsidR="00BB593B" w:rsidRDefault="00BB593B" w:rsidP="00BB593B">
      <w:pPr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Unida</w:t>
      </w:r>
      <w:r w:rsidR="009E3184">
        <w:rPr>
          <w:rFonts w:ascii="Times New Roman" w:hAnsi="Times New Roman"/>
          <w:iCs/>
        </w:rPr>
        <w:t>d 5</w:t>
      </w:r>
      <w:r>
        <w:rPr>
          <w:rFonts w:ascii="Times New Roman" w:hAnsi="Times New Roman"/>
          <w:iCs/>
        </w:rPr>
        <w:t xml:space="preserve">.  </w:t>
      </w:r>
      <w:r w:rsidR="009E3184">
        <w:rPr>
          <w:rFonts w:ascii="Times New Roman" w:hAnsi="Times New Roman"/>
          <w:iCs/>
        </w:rPr>
        <w:t>Análisis de Redes</w:t>
      </w:r>
    </w:p>
    <w:p w:rsidR="00BB593B" w:rsidRDefault="009E3184" w:rsidP="00BB593B">
      <w:pPr>
        <w:ind w:firstLine="70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Tema 5</w:t>
      </w:r>
      <w:r w:rsidR="00BB593B">
        <w:rPr>
          <w:rFonts w:ascii="Times New Roman" w:hAnsi="Times New Roman"/>
          <w:iCs/>
        </w:rPr>
        <w:t>.1</w:t>
      </w:r>
      <w:r w:rsidR="00BB593B" w:rsidRPr="00BB593B">
        <w:rPr>
          <w:rFonts w:ascii="Times New Roman" w:hAnsi="Times New Roman"/>
          <w:iCs/>
        </w:rPr>
        <w:t xml:space="preserve"> </w:t>
      </w:r>
      <w:r w:rsidR="00BB593B">
        <w:rPr>
          <w:rFonts w:ascii="Times New Roman" w:hAnsi="Times New Roman"/>
          <w:iCs/>
        </w:rPr>
        <w:t xml:space="preserve">Guía TP N° </w:t>
      </w:r>
      <w:r>
        <w:rPr>
          <w:rFonts w:ascii="Times New Roman" w:hAnsi="Times New Roman"/>
          <w:iCs/>
        </w:rPr>
        <w:t>5</w:t>
      </w:r>
    </w:p>
    <w:p w:rsidR="00BB593B" w:rsidRDefault="009E3184" w:rsidP="00BB593B">
      <w:pPr>
        <w:ind w:firstLine="70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Tema 5</w:t>
      </w:r>
      <w:r w:rsidR="00BB593B">
        <w:rPr>
          <w:rFonts w:ascii="Times New Roman" w:hAnsi="Times New Roman"/>
          <w:iCs/>
        </w:rPr>
        <w:t>.2</w:t>
      </w:r>
      <w:r w:rsidR="00BB593B" w:rsidRPr="00BB593B">
        <w:rPr>
          <w:rFonts w:ascii="Times New Roman" w:hAnsi="Times New Roman"/>
          <w:iCs/>
        </w:rPr>
        <w:t xml:space="preserve"> </w:t>
      </w:r>
      <w:r w:rsidR="00BB593B">
        <w:rPr>
          <w:rFonts w:ascii="Times New Roman" w:hAnsi="Times New Roman"/>
          <w:iCs/>
        </w:rPr>
        <w:t xml:space="preserve">Guía TP N° </w:t>
      </w:r>
      <w:r>
        <w:rPr>
          <w:rFonts w:ascii="Times New Roman" w:hAnsi="Times New Roman"/>
          <w:iCs/>
        </w:rPr>
        <w:t>5</w:t>
      </w:r>
    </w:p>
    <w:p w:rsidR="00BB593B" w:rsidRDefault="009E3184" w:rsidP="00BB593B">
      <w:pPr>
        <w:ind w:firstLine="70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Tema 5</w:t>
      </w:r>
      <w:r w:rsidR="00BB593B">
        <w:rPr>
          <w:rFonts w:ascii="Times New Roman" w:hAnsi="Times New Roman"/>
          <w:iCs/>
        </w:rPr>
        <w:t>.3</w:t>
      </w:r>
      <w:r w:rsidR="00BB593B" w:rsidRPr="00BB593B">
        <w:rPr>
          <w:rFonts w:ascii="Times New Roman" w:hAnsi="Times New Roman"/>
          <w:iCs/>
        </w:rPr>
        <w:t xml:space="preserve"> </w:t>
      </w:r>
      <w:r w:rsidR="00BB593B">
        <w:rPr>
          <w:rFonts w:ascii="Times New Roman" w:hAnsi="Times New Roman"/>
          <w:iCs/>
        </w:rPr>
        <w:t xml:space="preserve">Guía TP N° </w:t>
      </w:r>
      <w:r>
        <w:rPr>
          <w:rFonts w:ascii="Times New Roman" w:hAnsi="Times New Roman"/>
          <w:iCs/>
        </w:rPr>
        <w:t>5</w:t>
      </w:r>
    </w:p>
    <w:p w:rsidR="00BB593B" w:rsidRDefault="009E3184" w:rsidP="00BB593B">
      <w:pPr>
        <w:ind w:firstLine="70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Tema 5</w:t>
      </w:r>
      <w:r w:rsidR="00BB593B">
        <w:rPr>
          <w:rFonts w:ascii="Times New Roman" w:hAnsi="Times New Roman"/>
          <w:iCs/>
        </w:rPr>
        <w:t>.4</w:t>
      </w:r>
      <w:r w:rsidR="00BB593B" w:rsidRPr="00BB593B">
        <w:rPr>
          <w:rFonts w:ascii="Times New Roman" w:hAnsi="Times New Roman"/>
          <w:iCs/>
        </w:rPr>
        <w:t xml:space="preserve"> </w:t>
      </w:r>
      <w:r w:rsidR="00BB593B">
        <w:rPr>
          <w:rFonts w:ascii="Times New Roman" w:hAnsi="Times New Roman"/>
          <w:iCs/>
        </w:rPr>
        <w:t xml:space="preserve">Guía TP N° </w:t>
      </w:r>
      <w:r>
        <w:rPr>
          <w:rFonts w:ascii="Times New Roman" w:hAnsi="Times New Roman"/>
          <w:iCs/>
        </w:rPr>
        <w:t>5</w:t>
      </w:r>
    </w:p>
    <w:p w:rsidR="00BB593B" w:rsidRPr="00BB593B" w:rsidRDefault="009E3184" w:rsidP="00BB593B">
      <w:pPr>
        <w:ind w:firstLine="70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Tema 5</w:t>
      </w:r>
      <w:r w:rsidR="00BB593B">
        <w:rPr>
          <w:rFonts w:ascii="Times New Roman" w:hAnsi="Times New Roman"/>
          <w:iCs/>
        </w:rPr>
        <w:t>.5</w:t>
      </w:r>
      <w:r w:rsidR="00BB593B" w:rsidRPr="00BB593B">
        <w:rPr>
          <w:rFonts w:ascii="Times New Roman" w:hAnsi="Times New Roman"/>
          <w:iCs/>
        </w:rPr>
        <w:t xml:space="preserve"> </w:t>
      </w:r>
      <w:r w:rsidR="00BB593B">
        <w:rPr>
          <w:rFonts w:ascii="Times New Roman" w:hAnsi="Times New Roman"/>
          <w:iCs/>
        </w:rPr>
        <w:t xml:space="preserve">Guía TP N° </w:t>
      </w:r>
      <w:r>
        <w:rPr>
          <w:rFonts w:ascii="Times New Roman" w:hAnsi="Times New Roman"/>
          <w:iCs/>
        </w:rPr>
        <w:t>5</w:t>
      </w:r>
    </w:p>
    <w:p w:rsidR="00BB593B" w:rsidRDefault="00BB593B" w:rsidP="00BB593B">
      <w:pPr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Unida</w:t>
      </w:r>
      <w:r w:rsidR="009E3184">
        <w:rPr>
          <w:rFonts w:ascii="Times New Roman" w:hAnsi="Times New Roman"/>
          <w:iCs/>
        </w:rPr>
        <w:t>d 6</w:t>
      </w:r>
      <w:r>
        <w:rPr>
          <w:rFonts w:ascii="Times New Roman" w:hAnsi="Times New Roman"/>
          <w:iCs/>
        </w:rPr>
        <w:t xml:space="preserve">.  </w:t>
      </w:r>
      <w:r w:rsidR="009E3184">
        <w:rPr>
          <w:rFonts w:ascii="Times New Roman" w:hAnsi="Times New Roman"/>
          <w:iCs/>
        </w:rPr>
        <w:t>Teoría de Juegos</w:t>
      </w:r>
    </w:p>
    <w:p w:rsidR="00BB593B" w:rsidRDefault="009E3184" w:rsidP="00BB593B">
      <w:pPr>
        <w:ind w:firstLine="70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Tema 6</w:t>
      </w:r>
      <w:r w:rsidR="00BB593B">
        <w:rPr>
          <w:rFonts w:ascii="Times New Roman" w:hAnsi="Times New Roman"/>
          <w:iCs/>
        </w:rPr>
        <w:t>.1</w:t>
      </w:r>
      <w:r w:rsidR="00BB593B" w:rsidRPr="00BB593B">
        <w:rPr>
          <w:rFonts w:ascii="Times New Roman" w:hAnsi="Times New Roman"/>
          <w:iCs/>
        </w:rPr>
        <w:t xml:space="preserve"> </w:t>
      </w:r>
      <w:r w:rsidR="00BB593B">
        <w:rPr>
          <w:rFonts w:ascii="Times New Roman" w:hAnsi="Times New Roman"/>
          <w:iCs/>
        </w:rPr>
        <w:t xml:space="preserve">Guía TP N° </w:t>
      </w:r>
      <w:r>
        <w:rPr>
          <w:rFonts w:ascii="Times New Roman" w:hAnsi="Times New Roman"/>
          <w:iCs/>
        </w:rPr>
        <w:t>6</w:t>
      </w:r>
    </w:p>
    <w:p w:rsidR="00BB593B" w:rsidRDefault="009E3184" w:rsidP="00BB593B">
      <w:pPr>
        <w:ind w:firstLine="70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Tema 6</w:t>
      </w:r>
      <w:r w:rsidR="00BB593B">
        <w:rPr>
          <w:rFonts w:ascii="Times New Roman" w:hAnsi="Times New Roman"/>
          <w:iCs/>
        </w:rPr>
        <w:t>.2</w:t>
      </w:r>
      <w:r w:rsidR="00BB593B" w:rsidRPr="00BB593B">
        <w:rPr>
          <w:rFonts w:ascii="Times New Roman" w:hAnsi="Times New Roman"/>
          <w:iCs/>
        </w:rPr>
        <w:t xml:space="preserve"> </w:t>
      </w:r>
      <w:r w:rsidR="00BB593B">
        <w:rPr>
          <w:rFonts w:ascii="Times New Roman" w:hAnsi="Times New Roman"/>
          <w:iCs/>
        </w:rPr>
        <w:t xml:space="preserve">Guía TP N° </w:t>
      </w:r>
      <w:r>
        <w:rPr>
          <w:rFonts w:ascii="Times New Roman" w:hAnsi="Times New Roman"/>
          <w:iCs/>
        </w:rPr>
        <w:t>6</w:t>
      </w:r>
    </w:p>
    <w:p w:rsidR="00BB593B" w:rsidRDefault="009E3184" w:rsidP="00BB593B">
      <w:pPr>
        <w:ind w:firstLine="70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Tema 6</w:t>
      </w:r>
      <w:r w:rsidR="00BB593B">
        <w:rPr>
          <w:rFonts w:ascii="Times New Roman" w:hAnsi="Times New Roman"/>
          <w:iCs/>
        </w:rPr>
        <w:t>.3</w:t>
      </w:r>
      <w:r w:rsidR="00BB593B" w:rsidRPr="00BB593B">
        <w:rPr>
          <w:rFonts w:ascii="Times New Roman" w:hAnsi="Times New Roman"/>
          <w:iCs/>
        </w:rPr>
        <w:t xml:space="preserve"> </w:t>
      </w:r>
      <w:r w:rsidR="00BB593B">
        <w:rPr>
          <w:rFonts w:ascii="Times New Roman" w:hAnsi="Times New Roman"/>
          <w:iCs/>
        </w:rPr>
        <w:t xml:space="preserve">Guía TP N° </w:t>
      </w:r>
      <w:r>
        <w:rPr>
          <w:rFonts w:ascii="Times New Roman" w:hAnsi="Times New Roman"/>
          <w:iCs/>
        </w:rPr>
        <w:t>6</w:t>
      </w:r>
    </w:p>
    <w:p w:rsidR="00BB593B" w:rsidRDefault="009E3184" w:rsidP="00BB593B">
      <w:pPr>
        <w:ind w:firstLine="70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Tema 6</w:t>
      </w:r>
      <w:r w:rsidR="00BB593B">
        <w:rPr>
          <w:rFonts w:ascii="Times New Roman" w:hAnsi="Times New Roman"/>
          <w:iCs/>
        </w:rPr>
        <w:t>.4</w:t>
      </w:r>
      <w:r w:rsidR="00BB593B" w:rsidRPr="00BB593B">
        <w:rPr>
          <w:rFonts w:ascii="Times New Roman" w:hAnsi="Times New Roman"/>
          <w:iCs/>
        </w:rPr>
        <w:t xml:space="preserve"> </w:t>
      </w:r>
      <w:r w:rsidR="00BB593B">
        <w:rPr>
          <w:rFonts w:ascii="Times New Roman" w:hAnsi="Times New Roman"/>
          <w:iCs/>
        </w:rPr>
        <w:t xml:space="preserve">Guía TP N° </w:t>
      </w:r>
      <w:r>
        <w:rPr>
          <w:rFonts w:ascii="Times New Roman" w:hAnsi="Times New Roman"/>
          <w:iCs/>
        </w:rPr>
        <w:t>6</w:t>
      </w:r>
    </w:p>
    <w:p w:rsidR="00BB593B" w:rsidRDefault="00BB593B" w:rsidP="00BB593B">
      <w:pPr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Unida</w:t>
      </w:r>
      <w:r w:rsidR="00A55CAD">
        <w:rPr>
          <w:rFonts w:ascii="Times New Roman" w:hAnsi="Times New Roman"/>
          <w:iCs/>
        </w:rPr>
        <w:t>d 7</w:t>
      </w:r>
      <w:r>
        <w:rPr>
          <w:rFonts w:ascii="Times New Roman" w:hAnsi="Times New Roman"/>
          <w:iCs/>
        </w:rPr>
        <w:t xml:space="preserve">.  </w:t>
      </w:r>
      <w:r w:rsidR="009E3184">
        <w:rPr>
          <w:rFonts w:ascii="Times New Roman" w:hAnsi="Times New Roman"/>
          <w:iCs/>
        </w:rPr>
        <w:t>Modelos de Simulación</w:t>
      </w:r>
    </w:p>
    <w:p w:rsidR="00BB593B" w:rsidRDefault="00A55CAD" w:rsidP="00BB593B">
      <w:pPr>
        <w:ind w:firstLine="70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Tema 7</w:t>
      </w:r>
      <w:r w:rsidR="00BB593B">
        <w:rPr>
          <w:rFonts w:ascii="Times New Roman" w:hAnsi="Times New Roman"/>
          <w:iCs/>
        </w:rPr>
        <w:t>.1</w:t>
      </w:r>
      <w:r w:rsidR="00BB593B" w:rsidRPr="00BB593B">
        <w:rPr>
          <w:rFonts w:ascii="Times New Roman" w:hAnsi="Times New Roman"/>
          <w:iCs/>
        </w:rPr>
        <w:t xml:space="preserve"> </w:t>
      </w:r>
      <w:r w:rsidR="00BB593B">
        <w:rPr>
          <w:rFonts w:ascii="Times New Roman" w:hAnsi="Times New Roman"/>
          <w:iCs/>
        </w:rPr>
        <w:t xml:space="preserve">Guía TP N° </w:t>
      </w:r>
      <w:r w:rsidR="009E3184">
        <w:rPr>
          <w:rFonts w:ascii="Times New Roman" w:hAnsi="Times New Roman"/>
          <w:iCs/>
        </w:rPr>
        <w:t>8</w:t>
      </w:r>
    </w:p>
    <w:p w:rsidR="00BB593B" w:rsidRDefault="00A55CAD" w:rsidP="00BB593B">
      <w:pPr>
        <w:ind w:firstLine="70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Tema 7</w:t>
      </w:r>
      <w:r w:rsidR="00BB593B">
        <w:rPr>
          <w:rFonts w:ascii="Times New Roman" w:hAnsi="Times New Roman"/>
          <w:iCs/>
        </w:rPr>
        <w:t>.2</w:t>
      </w:r>
      <w:r w:rsidR="00BB593B" w:rsidRPr="00BB593B">
        <w:rPr>
          <w:rFonts w:ascii="Times New Roman" w:hAnsi="Times New Roman"/>
          <w:iCs/>
        </w:rPr>
        <w:t xml:space="preserve"> </w:t>
      </w:r>
      <w:r w:rsidR="00BB593B">
        <w:rPr>
          <w:rFonts w:ascii="Times New Roman" w:hAnsi="Times New Roman"/>
          <w:iCs/>
        </w:rPr>
        <w:t xml:space="preserve">Guía TP N° </w:t>
      </w:r>
      <w:r w:rsidR="009E3184">
        <w:rPr>
          <w:rFonts w:ascii="Times New Roman" w:hAnsi="Times New Roman"/>
          <w:iCs/>
        </w:rPr>
        <w:t>8</w:t>
      </w:r>
    </w:p>
    <w:p w:rsidR="00BB593B" w:rsidRDefault="00A55CAD" w:rsidP="00BB593B">
      <w:pPr>
        <w:ind w:firstLine="70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Tema 7</w:t>
      </w:r>
      <w:r w:rsidR="00BB593B">
        <w:rPr>
          <w:rFonts w:ascii="Times New Roman" w:hAnsi="Times New Roman"/>
          <w:iCs/>
        </w:rPr>
        <w:t>.3</w:t>
      </w:r>
      <w:r w:rsidR="00BB593B" w:rsidRPr="00BB593B">
        <w:rPr>
          <w:rFonts w:ascii="Times New Roman" w:hAnsi="Times New Roman"/>
          <w:iCs/>
        </w:rPr>
        <w:t xml:space="preserve"> </w:t>
      </w:r>
      <w:r w:rsidR="00BB593B">
        <w:rPr>
          <w:rFonts w:ascii="Times New Roman" w:hAnsi="Times New Roman"/>
          <w:iCs/>
        </w:rPr>
        <w:t xml:space="preserve">Guía TP N° </w:t>
      </w:r>
      <w:r w:rsidR="009E3184">
        <w:rPr>
          <w:rFonts w:ascii="Times New Roman" w:hAnsi="Times New Roman"/>
          <w:iCs/>
        </w:rPr>
        <w:t>8</w:t>
      </w:r>
    </w:p>
    <w:p w:rsidR="00BB593B" w:rsidRDefault="00A55CAD" w:rsidP="00BB593B">
      <w:pPr>
        <w:ind w:firstLine="70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Tema 7</w:t>
      </w:r>
      <w:r w:rsidR="00BB593B">
        <w:rPr>
          <w:rFonts w:ascii="Times New Roman" w:hAnsi="Times New Roman"/>
          <w:iCs/>
        </w:rPr>
        <w:t>.4</w:t>
      </w:r>
      <w:r w:rsidR="00BB593B" w:rsidRPr="00BB593B">
        <w:rPr>
          <w:rFonts w:ascii="Times New Roman" w:hAnsi="Times New Roman"/>
          <w:iCs/>
        </w:rPr>
        <w:t xml:space="preserve"> </w:t>
      </w:r>
      <w:r w:rsidR="00BB593B">
        <w:rPr>
          <w:rFonts w:ascii="Times New Roman" w:hAnsi="Times New Roman"/>
          <w:iCs/>
        </w:rPr>
        <w:t xml:space="preserve">Guía TP N° </w:t>
      </w:r>
      <w:r w:rsidR="009E3184">
        <w:rPr>
          <w:rFonts w:ascii="Times New Roman" w:hAnsi="Times New Roman"/>
          <w:iCs/>
        </w:rPr>
        <w:t>8</w:t>
      </w:r>
    </w:p>
    <w:p w:rsidR="00C821B3" w:rsidRDefault="009E3184" w:rsidP="00C821B3">
      <w:pPr>
        <w:pStyle w:val="Encabezado"/>
        <w:tabs>
          <w:tab w:val="clear" w:pos="4419"/>
          <w:tab w:val="clear" w:pos="8838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Observaciones: las ocho Guías de Trabajos Prácticos</w:t>
      </w:r>
      <w:r w:rsidR="00DB32F4">
        <w:rPr>
          <w:rFonts w:ascii="Times New Roman" w:hAnsi="Times New Roman"/>
          <w:bCs/>
        </w:rPr>
        <w:t xml:space="preserve"> presentan ejercicios que  integran</w:t>
      </w:r>
      <w:r>
        <w:rPr>
          <w:rFonts w:ascii="Times New Roman" w:hAnsi="Times New Roman"/>
          <w:bCs/>
        </w:rPr>
        <w:t xml:space="preserve"> los distintos temas de cada unidad </w:t>
      </w:r>
    </w:p>
    <w:p w:rsidR="008E2AD2" w:rsidRDefault="008E2AD2">
      <w:pPr>
        <w:pStyle w:val="Encabezado"/>
        <w:tabs>
          <w:tab w:val="clear" w:pos="4419"/>
          <w:tab w:val="clear" w:pos="8838"/>
        </w:tabs>
        <w:ind w:firstLine="360"/>
        <w:rPr>
          <w:rFonts w:ascii="Times New Roman" w:hAnsi="Times New Roman"/>
          <w:b/>
        </w:rPr>
      </w:pPr>
    </w:p>
    <w:p w:rsidR="008E2AD2" w:rsidRDefault="008E2AD2" w:rsidP="00C821B3">
      <w:pPr>
        <w:ind w:left="708" w:firstLine="708"/>
        <w:jc w:val="right"/>
        <w:rPr>
          <w:rFonts w:ascii="Times New Roman" w:hAnsi="Times New Roman"/>
          <w:b/>
          <w:smallCaps/>
          <w:lang w:val="es-ES_tradnl"/>
        </w:rPr>
      </w:pPr>
    </w:p>
    <w:p w:rsidR="006314EE" w:rsidRDefault="006314EE">
      <w:pPr>
        <w:spacing w:after="0"/>
        <w:jc w:val="left"/>
        <w:rPr>
          <w:rFonts w:ascii="Times New Roman" w:hAnsi="Times New Roman"/>
          <w:b/>
          <w:smallCaps/>
          <w:bdr w:val="threeDEmboss" w:sz="12" w:space="0" w:color="auto" w:frame="1"/>
          <w:lang w:val="es-ES_tradnl"/>
        </w:rPr>
      </w:pPr>
      <w:r>
        <w:rPr>
          <w:rFonts w:ascii="Times New Roman" w:hAnsi="Times New Roman"/>
        </w:rPr>
        <w:br w:type="page"/>
      </w:r>
    </w:p>
    <w:p w:rsidR="008E2AD2" w:rsidRDefault="008E2AD2">
      <w:pPr>
        <w:pStyle w:val="Ttulo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 Programa Analítico </w:t>
      </w:r>
      <w:r w:rsidR="001F66BC"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z w:val="24"/>
        </w:rPr>
        <w:t xml:space="preserve"> Bibliografía</w:t>
      </w:r>
    </w:p>
    <w:p w:rsidR="008E2AD2" w:rsidRDefault="008E2AD2">
      <w:pPr>
        <w:rPr>
          <w:rFonts w:ascii="Times New Roman" w:hAnsi="Times New Roman"/>
          <w:b/>
          <w:lang w:val="es-ES_tradnl"/>
        </w:rPr>
      </w:pPr>
      <w:r>
        <w:rPr>
          <w:rFonts w:ascii="Times New Roman" w:hAnsi="Times New Roman"/>
          <w:b/>
          <w:lang w:val="es-ES_tradnl"/>
        </w:rPr>
        <w:t xml:space="preserve">Bibliografía </w:t>
      </w:r>
      <w:r w:rsidR="00C821B3">
        <w:rPr>
          <w:rFonts w:ascii="Times New Roman" w:hAnsi="Times New Roman"/>
          <w:b/>
          <w:lang w:val="es-ES_tradnl"/>
        </w:rPr>
        <w:t xml:space="preserve">Obligatoria </w:t>
      </w:r>
    </w:p>
    <w:p w:rsidR="00C821B3" w:rsidRDefault="00C821B3">
      <w:pPr>
        <w:rPr>
          <w:rFonts w:ascii="Times New Roman" w:hAnsi="Times New Roman"/>
          <w:b/>
          <w:lang w:val="es-ES_tradnl"/>
        </w:rPr>
      </w:pPr>
    </w:p>
    <w:p w:rsidR="00C821B3" w:rsidRDefault="008E2AD2">
      <w:pPr>
        <w:pStyle w:val="Temasugerido"/>
        <w:numPr>
          <w:ilvl w:val="0"/>
          <w:numId w:val="0"/>
        </w:num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Unidad 1: </w:t>
      </w:r>
      <w:r w:rsidR="001C79EF">
        <w:rPr>
          <w:rFonts w:ascii="Times New Roman" w:hAnsi="Times New Roman"/>
          <w:b/>
        </w:rPr>
        <w:t>Modelado de Sistemas</w:t>
      </w:r>
    </w:p>
    <w:p w:rsidR="007A6018" w:rsidRDefault="007A6018">
      <w:pPr>
        <w:pStyle w:val="Temasugerido"/>
        <w:keepNext/>
        <w:numPr>
          <w:ilvl w:val="0"/>
          <w:numId w:val="3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Capítulos 1 y 2  de [1]</w:t>
      </w:r>
    </w:p>
    <w:p w:rsidR="007A6018" w:rsidRDefault="007A6018">
      <w:pPr>
        <w:pStyle w:val="Temasugerido"/>
        <w:keepNext/>
        <w:numPr>
          <w:ilvl w:val="0"/>
          <w:numId w:val="3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Capítulos 1 de [2]</w:t>
      </w:r>
    </w:p>
    <w:p w:rsidR="001F66BC" w:rsidRDefault="001F66BC" w:rsidP="00C821B3">
      <w:pPr>
        <w:spacing w:after="0"/>
        <w:rPr>
          <w:rFonts w:ascii="Times New Roman" w:hAnsi="Times New Roman"/>
          <w:b/>
        </w:rPr>
      </w:pPr>
    </w:p>
    <w:p w:rsidR="00C821B3" w:rsidRDefault="008E2AD2" w:rsidP="00C821B3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Unidad </w:t>
      </w:r>
      <w:r w:rsidR="00870FED"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</w:rPr>
        <w:t xml:space="preserve">: </w:t>
      </w:r>
      <w:r w:rsidR="001C79EF">
        <w:rPr>
          <w:rFonts w:ascii="Times New Roman" w:hAnsi="Times New Roman"/>
          <w:b/>
        </w:rPr>
        <w:t>Programación Lineal</w:t>
      </w:r>
    </w:p>
    <w:p w:rsidR="00C821B3" w:rsidRDefault="00C821B3" w:rsidP="00C821B3">
      <w:pPr>
        <w:pStyle w:val="Temasugerido"/>
        <w:keepNext/>
        <w:numPr>
          <w:ilvl w:val="0"/>
          <w:numId w:val="3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="007A6018">
        <w:rPr>
          <w:rFonts w:ascii="Times New Roman" w:hAnsi="Times New Roman"/>
        </w:rPr>
        <w:t>apítulo</w:t>
      </w:r>
      <w:r w:rsidR="00D256AA">
        <w:rPr>
          <w:rFonts w:ascii="Times New Roman" w:hAnsi="Times New Roman"/>
        </w:rPr>
        <w:t xml:space="preserve">s </w:t>
      </w:r>
      <w:smartTag w:uri="urn:schemas-microsoft-com:office:smarttags" w:element="metricconverter">
        <w:smartTagPr>
          <w:attr w:name="ProductID" w:val="3 a"/>
        </w:smartTagPr>
        <w:r w:rsidR="00D256AA">
          <w:rPr>
            <w:rFonts w:ascii="Times New Roman" w:hAnsi="Times New Roman"/>
          </w:rPr>
          <w:t>3 a</w:t>
        </w:r>
      </w:smartTag>
      <w:r w:rsidR="00D256AA">
        <w:rPr>
          <w:rFonts w:ascii="Times New Roman" w:hAnsi="Times New Roman"/>
        </w:rPr>
        <w:t xml:space="preserve"> 9</w:t>
      </w:r>
      <w:r w:rsidR="007A6018">
        <w:rPr>
          <w:rFonts w:ascii="Times New Roman" w:hAnsi="Times New Roman"/>
        </w:rPr>
        <w:t xml:space="preserve"> de [1]</w:t>
      </w:r>
    </w:p>
    <w:p w:rsidR="00C821B3" w:rsidRDefault="00D256AA" w:rsidP="00C821B3">
      <w:pPr>
        <w:pStyle w:val="Debiblio"/>
        <w:numPr>
          <w:ilvl w:val="0"/>
          <w:numId w:val="4"/>
        </w:numPr>
        <w:ind w:left="357" w:hanging="35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Capítulos </w:t>
      </w:r>
      <w:smartTag w:uri="urn:schemas-microsoft-com:office:smarttags" w:element="metricconverter">
        <w:smartTagPr>
          <w:attr w:name="ProductID" w:val="2 a"/>
        </w:smartTagPr>
        <w:r>
          <w:rPr>
            <w:rFonts w:ascii="Times New Roman" w:hAnsi="Times New Roman"/>
          </w:rPr>
          <w:t>2 a</w:t>
        </w:r>
      </w:smartTag>
      <w:r>
        <w:rPr>
          <w:rFonts w:ascii="Times New Roman" w:hAnsi="Times New Roman"/>
        </w:rPr>
        <w:t xml:space="preserve"> 5 y 7 de [2]</w:t>
      </w:r>
    </w:p>
    <w:p w:rsidR="00C821B3" w:rsidRDefault="00C821B3">
      <w:pPr>
        <w:pStyle w:val="Temasugerido"/>
        <w:numPr>
          <w:ilvl w:val="0"/>
          <w:numId w:val="0"/>
        </w:numPr>
        <w:spacing w:after="0"/>
        <w:rPr>
          <w:rFonts w:ascii="Times New Roman" w:hAnsi="Times New Roman"/>
          <w:b/>
        </w:rPr>
      </w:pPr>
    </w:p>
    <w:p w:rsidR="00D256AA" w:rsidRDefault="00D256AA" w:rsidP="00D256AA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Unidad 3: Teoría de Colas</w:t>
      </w:r>
    </w:p>
    <w:p w:rsidR="00D256AA" w:rsidRDefault="00D256AA" w:rsidP="00D256AA">
      <w:pPr>
        <w:pStyle w:val="Temasugerido"/>
        <w:keepNext/>
        <w:numPr>
          <w:ilvl w:val="0"/>
          <w:numId w:val="3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Capítulos 16 y 17 de [1]</w:t>
      </w:r>
    </w:p>
    <w:p w:rsidR="00D256AA" w:rsidRDefault="00D256AA" w:rsidP="00D256AA">
      <w:pPr>
        <w:pStyle w:val="Temasugerido"/>
        <w:keepNext/>
        <w:numPr>
          <w:ilvl w:val="0"/>
          <w:numId w:val="3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Capítulo 17 de [2]</w:t>
      </w:r>
    </w:p>
    <w:p w:rsidR="00C821B3" w:rsidRDefault="00C821B3">
      <w:pPr>
        <w:pStyle w:val="Temasugerido"/>
        <w:numPr>
          <w:ilvl w:val="0"/>
          <w:numId w:val="0"/>
        </w:numPr>
        <w:spacing w:after="0"/>
        <w:rPr>
          <w:rFonts w:ascii="Times New Roman" w:hAnsi="Times New Roman"/>
          <w:b/>
        </w:rPr>
      </w:pPr>
    </w:p>
    <w:p w:rsidR="00D256AA" w:rsidRDefault="00D256AA" w:rsidP="00D256AA">
      <w:pPr>
        <w:spacing w:after="0"/>
        <w:rPr>
          <w:rFonts w:ascii="Times New Roman" w:hAnsi="Times New Roman"/>
          <w:b/>
        </w:rPr>
      </w:pPr>
      <w:r w:rsidRPr="00D256AA">
        <w:rPr>
          <w:rFonts w:ascii="Times New Roman" w:hAnsi="Times New Roman"/>
          <w:b/>
        </w:rPr>
        <w:t>Unidad 4</w:t>
      </w:r>
      <w:r w:rsidR="00C821B3" w:rsidRPr="00D256AA">
        <w:rPr>
          <w:rFonts w:ascii="Times New Roman" w:hAnsi="Times New Roman"/>
          <w:b/>
        </w:rPr>
        <w:t>:</w:t>
      </w:r>
      <w:r w:rsidR="00C821B3">
        <w:rPr>
          <w:b/>
        </w:rPr>
        <w:t xml:space="preserve"> </w:t>
      </w:r>
      <w:r>
        <w:rPr>
          <w:rFonts w:ascii="Times New Roman" w:hAnsi="Times New Roman"/>
          <w:b/>
        </w:rPr>
        <w:t>Teoría de Inventarios</w:t>
      </w:r>
    </w:p>
    <w:p w:rsidR="00D256AA" w:rsidRDefault="00D256AA" w:rsidP="00D256AA">
      <w:pPr>
        <w:pStyle w:val="Temasugerido"/>
        <w:keepNext/>
        <w:numPr>
          <w:ilvl w:val="0"/>
          <w:numId w:val="3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Capítulo 18 de [1]</w:t>
      </w:r>
    </w:p>
    <w:p w:rsidR="00D256AA" w:rsidRDefault="00D256AA" w:rsidP="00D256AA">
      <w:pPr>
        <w:pStyle w:val="Temasugerido"/>
        <w:keepNext/>
        <w:numPr>
          <w:ilvl w:val="0"/>
          <w:numId w:val="3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Capítulo 11 de [2]</w:t>
      </w:r>
    </w:p>
    <w:p w:rsidR="00D256AA" w:rsidRDefault="00D256AA" w:rsidP="00D256AA">
      <w:pPr>
        <w:pStyle w:val="Temasugerido"/>
        <w:keepNext/>
        <w:numPr>
          <w:ilvl w:val="0"/>
          <w:numId w:val="0"/>
        </w:numPr>
        <w:spacing w:after="0"/>
        <w:rPr>
          <w:rFonts w:ascii="Times New Roman" w:hAnsi="Times New Roman"/>
        </w:rPr>
      </w:pPr>
    </w:p>
    <w:p w:rsidR="00D256AA" w:rsidRDefault="00D256AA" w:rsidP="00D256AA">
      <w:pPr>
        <w:spacing w:after="0"/>
        <w:rPr>
          <w:rFonts w:ascii="Times New Roman" w:hAnsi="Times New Roman"/>
          <w:b/>
        </w:rPr>
      </w:pPr>
      <w:r w:rsidRPr="00D256AA">
        <w:rPr>
          <w:rFonts w:ascii="Times New Roman" w:hAnsi="Times New Roman"/>
          <w:b/>
        </w:rPr>
        <w:t xml:space="preserve">Unidad </w:t>
      </w:r>
      <w:r>
        <w:rPr>
          <w:rFonts w:ascii="Times New Roman" w:hAnsi="Times New Roman"/>
          <w:b/>
        </w:rPr>
        <w:t>5</w:t>
      </w:r>
      <w:r w:rsidRPr="00D256AA">
        <w:rPr>
          <w:rFonts w:ascii="Times New Roman" w:hAnsi="Times New Roman"/>
          <w:b/>
        </w:rPr>
        <w:t>:</w:t>
      </w:r>
      <w:r>
        <w:rPr>
          <w:b/>
        </w:rPr>
        <w:t xml:space="preserve"> </w:t>
      </w:r>
      <w:r w:rsidR="00A55CAD">
        <w:rPr>
          <w:rFonts w:ascii="Times New Roman" w:hAnsi="Times New Roman"/>
          <w:b/>
        </w:rPr>
        <w:t>Análisis de Redes</w:t>
      </w:r>
    </w:p>
    <w:p w:rsidR="00D256AA" w:rsidRDefault="00D256AA" w:rsidP="00D256AA">
      <w:pPr>
        <w:pStyle w:val="Temasugerido"/>
        <w:keepNext/>
        <w:numPr>
          <w:ilvl w:val="0"/>
          <w:numId w:val="3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Capítulo 10 de [1]</w:t>
      </w:r>
    </w:p>
    <w:p w:rsidR="00D256AA" w:rsidRDefault="00D256AA" w:rsidP="00D256AA">
      <w:pPr>
        <w:pStyle w:val="Temasugerido"/>
        <w:keepNext/>
        <w:numPr>
          <w:ilvl w:val="0"/>
          <w:numId w:val="3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Capítulo 6 de [2]</w:t>
      </w:r>
    </w:p>
    <w:p w:rsidR="00D256AA" w:rsidRDefault="00D256AA" w:rsidP="00D256AA">
      <w:pPr>
        <w:pStyle w:val="Temasugerido"/>
        <w:keepNext/>
        <w:numPr>
          <w:ilvl w:val="0"/>
          <w:numId w:val="0"/>
        </w:numPr>
        <w:spacing w:after="0"/>
        <w:ind w:left="360" w:hanging="360"/>
        <w:rPr>
          <w:rFonts w:ascii="Times New Roman" w:hAnsi="Times New Roman"/>
        </w:rPr>
      </w:pPr>
    </w:p>
    <w:p w:rsidR="00D256AA" w:rsidRDefault="00D256AA" w:rsidP="00D256AA">
      <w:pPr>
        <w:spacing w:after="0"/>
        <w:rPr>
          <w:rFonts w:ascii="Times New Roman" w:hAnsi="Times New Roman"/>
          <w:b/>
        </w:rPr>
      </w:pPr>
      <w:r w:rsidRPr="00D256AA">
        <w:rPr>
          <w:rFonts w:ascii="Times New Roman" w:hAnsi="Times New Roman"/>
          <w:b/>
        </w:rPr>
        <w:t xml:space="preserve">Unidad </w:t>
      </w:r>
      <w:r>
        <w:rPr>
          <w:rFonts w:ascii="Times New Roman" w:hAnsi="Times New Roman"/>
          <w:b/>
        </w:rPr>
        <w:t>6</w:t>
      </w:r>
      <w:r w:rsidRPr="00D256AA">
        <w:rPr>
          <w:rFonts w:ascii="Times New Roman" w:hAnsi="Times New Roman"/>
          <w:b/>
        </w:rPr>
        <w:t>:</w:t>
      </w:r>
      <w:r>
        <w:rPr>
          <w:b/>
        </w:rPr>
        <w:t xml:space="preserve"> </w:t>
      </w:r>
      <w:r>
        <w:rPr>
          <w:rFonts w:ascii="Times New Roman" w:hAnsi="Times New Roman"/>
          <w:b/>
        </w:rPr>
        <w:t>Teoría de Juegos</w:t>
      </w:r>
    </w:p>
    <w:p w:rsidR="00D256AA" w:rsidRDefault="00D256AA" w:rsidP="00D256AA">
      <w:pPr>
        <w:pStyle w:val="Temasugerido"/>
        <w:keepNext/>
        <w:numPr>
          <w:ilvl w:val="0"/>
          <w:numId w:val="3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Capítulo </w:t>
      </w:r>
      <w:r w:rsidR="005F4E06">
        <w:rPr>
          <w:rFonts w:ascii="Times New Roman" w:hAnsi="Times New Roman"/>
        </w:rPr>
        <w:t>12</w:t>
      </w:r>
      <w:r>
        <w:rPr>
          <w:rFonts w:ascii="Times New Roman" w:hAnsi="Times New Roman"/>
        </w:rPr>
        <w:t xml:space="preserve"> de [1]</w:t>
      </w:r>
    </w:p>
    <w:p w:rsidR="00D256AA" w:rsidRDefault="00D256AA" w:rsidP="00D256AA">
      <w:pPr>
        <w:pStyle w:val="Temasugerido"/>
        <w:keepNext/>
        <w:numPr>
          <w:ilvl w:val="0"/>
          <w:numId w:val="3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Cap</w:t>
      </w:r>
      <w:r w:rsidR="005F4E06">
        <w:rPr>
          <w:rFonts w:ascii="Times New Roman" w:hAnsi="Times New Roman"/>
        </w:rPr>
        <w:t>ítulo 14</w:t>
      </w:r>
      <w:r>
        <w:rPr>
          <w:rFonts w:ascii="Times New Roman" w:hAnsi="Times New Roman"/>
        </w:rPr>
        <w:t xml:space="preserve"> de [2]</w:t>
      </w:r>
    </w:p>
    <w:p w:rsidR="00D256AA" w:rsidRDefault="00D256AA" w:rsidP="00D256AA">
      <w:pPr>
        <w:pStyle w:val="Temasugerido"/>
        <w:keepNext/>
        <w:numPr>
          <w:ilvl w:val="0"/>
          <w:numId w:val="0"/>
        </w:numPr>
        <w:spacing w:after="0"/>
        <w:rPr>
          <w:rFonts w:ascii="Times New Roman" w:hAnsi="Times New Roman"/>
        </w:rPr>
      </w:pPr>
    </w:p>
    <w:p w:rsidR="00D256AA" w:rsidRDefault="00D256AA" w:rsidP="00D256AA">
      <w:pPr>
        <w:pStyle w:val="Temasugerido"/>
        <w:keepNext/>
        <w:numPr>
          <w:ilvl w:val="0"/>
          <w:numId w:val="0"/>
        </w:numPr>
        <w:spacing w:after="0"/>
        <w:rPr>
          <w:rFonts w:ascii="Times New Roman" w:hAnsi="Times New Roman"/>
        </w:rPr>
      </w:pPr>
    </w:p>
    <w:p w:rsidR="00D256AA" w:rsidRDefault="00D256AA" w:rsidP="00D256AA">
      <w:pPr>
        <w:spacing w:after="0"/>
        <w:rPr>
          <w:rFonts w:ascii="Times New Roman" w:hAnsi="Times New Roman"/>
          <w:b/>
        </w:rPr>
      </w:pPr>
      <w:r w:rsidRPr="00D256AA">
        <w:rPr>
          <w:rFonts w:ascii="Times New Roman" w:hAnsi="Times New Roman"/>
          <w:b/>
        </w:rPr>
        <w:t xml:space="preserve">Unidad </w:t>
      </w:r>
      <w:r w:rsidR="00A55CAD">
        <w:rPr>
          <w:rFonts w:ascii="Times New Roman" w:hAnsi="Times New Roman"/>
          <w:b/>
        </w:rPr>
        <w:t>7</w:t>
      </w:r>
      <w:r w:rsidRPr="00D256AA">
        <w:rPr>
          <w:rFonts w:ascii="Times New Roman" w:hAnsi="Times New Roman"/>
          <w:b/>
        </w:rPr>
        <w:t>:</w:t>
      </w:r>
      <w:r w:rsidR="005F4E06">
        <w:rPr>
          <w:b/>
        </w:rPr>
        <w:t xml:space="preserve"> </w:t>
      </w:r>
      <w:r w:rsidR="005F4E06" w:rsidRPr="005F4E06">
        <w:rPr>
          <w:rFonts w:ascii="Times New Roman" w:hAnsi="Times New Roman"/>
          <w:b/>
        </w:rPr>
        <w:t>Modelos de Simulación</w:t>
      </w:r>
    </w:p>
    <w:p w:rsidR="00D256AA" w:rsidRDefault="00D256AA" w:rsidP="00D256AA">
      <w:pPr>
        <w:pStyle w:val="Temasugerido"/>
        <w:keepNext/>
        <w:numPr>
          <w:ilvl w:val="0"/>
          <w:numId w:val="3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Capítulo </w:t>
      </w:r>
      <w:r w:rsidR="005F4E06">
        <w:rPr>
          <w:rFonts w:ascii="Times New Roman" w:hAnsi="Times New Roman"/>
        </w:rPr>
        <w:t>23</w:t>
      </w:r>
      <w:r>
        <w:rPr>
          <w:rFonts w:ascii="Times New Roman" w:hAnsi="Times New Roman"/>
        </w:rPr>
        <w:t xml:space="preserve"> de [1]</w:t>
      </w:r>
    </w:p>
    <w:p w:rsidR="00D256AA" w:rsidRDefault="00D256AA" w:rsidP="00D256AA">
      <w:pPr>
        <w:pStyle w:val="Temasugerido"/>
        <w:keepNext/>
        <w:numPr>
          <w:ilvl w:val="0"/>
          <w:numId w:val="3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Cap</w:t>
      </w:r>
      <w:r w:rsidR="005F4E06">
        <w:rPr>
          <w:rFonts w:ascii="Times New Roman" w:hAnsi="Times New Roman"/>
        </w:rPr>
        <w:t>ítulo 18</w:t>
      </w:r>
      <w:r>
        <w:rPr>
          <w:rFonts w:ascii="Times New Roman" w:hAnsi="Times New Roman"/>
        </w:rPr>
        <w:t xml:space="preserve"> de [2]</w:t>
      </w:r>
    </w:p>
    <w:p w:rsidR="00D256AA" w:rsidRDefault="00D256AA" w:rsidP="00D256AA">
      <w:pPr>
        <w:pStyle w:val="Temasugerido"/>
        <w:keepNext/>
        <w:numPr>
          <w:ilvl w:val="0"/>
          <w:numId w:val="0"/>
        </w:numPr>
        <w:spacing w:after="0"/>
        <w:rPr>
          <w:rFonts w:ascii="Times New Roman" w:hAnsi="Times New Roman"/>
        </w:rPr>
      </w:pPr>
    </w:p>
    <w:p w:rsidR="008E2AD2" w:rsidRPr="004A6BAE" w:rsidRDefault="008E2AD2">
      <w:pPr>
        <w:rPr>
          <w:rFonts w:ascii="Times New Roman" w:hAnsi="Times New Roman"/>
          <w:b/>
        </w:rPr>
      </w:pPr>
      <w:r w:rsidRPr="004A6BAE">
        <w:rPr>
          <w:rFonts w:ascii="Times New Roman" w:hAnsi="Times New Roman"/>
          <w:b/>
        </w:rPr>
        <w:t xml:space="preserve">Referencias Bibliográficas </w:t>
      </w:r>
    </w:p>
    <w:p w:rsidR="005F4E06" w:rsidRDefault="005F4E06">
      <w:pPr>
        <w:rPr>
          <w:rFonts w:ascii="Times New Roman" w:hAnsi="Times New Roman"/>
        </w:rPr>
      </w:pPr>
      <w:r w:rsidRPr="005F4E06">
        <w:rPr>
          <w:rFonts w:ascii="Times New Roman" w:hAnsi="Times New Roman"/>
        </w:rPr>
        <w:t>[1]</w:t>
      </w:r>
      <w:r>
        <w:rPr>
          <w:rFonts w:ascii="Times New Roman" w:hAnsi="Times New Roman"/>
        </w:rPr>
        <w:t xml:space="preserve"> Hillier, F y Lieberman, G  Introducción a la Investigación de Operaciones 7ma Edición 2001. </w:t>
      </w:r>
      <w:r w:rsidR="000B6C98">
        <w:rPr>
          <w:rFonts w:ascii="Times New Roman" w:hAnsi="Times New Roman"/>
        </w:rPr>
        <w:t>McGraw-Hill</w:t>
      </w:r>
    </w:p>
    <w:p w:rsidR="000B6C98" w:rsidRDefault="000B6C98">
      <w:pPr>
        <w:rPr>
          <w:rFonts w:ascii="Times New Roman" w:hAnsi="Times New Roman"/>
        </w:rPr>
      </w:pPr>
      <w:r>
        <w:rPr>
          <w:rFonts w:ascii="Times New Roman" w:hAnsi="Times New Roman"/>
        </w:rPr>
        <w:t>[2] Taha, W Investigación de Operaciones 7ma Edición 2003. Pearson. Prentice Hall.</w:t>
      </w:r>
    </w:p>
    <w:p w:rsidR="000B6C98" w:rsidRPr="005F4E06" w:rsidRDefault="000B6C98">
      <w:pPr>
        <w:rPr>
          <w:rFonts w:ascii="Times New Roman" w:hAnsi="Times New Roman"/>
        </w:rPr>
      </w:pPr>
    </w:p>
    <w:p w:rsidR="00D35A0B" w:rsidRDefault="00D35A0B" w:rsidP="00D35A0B">
      <w:pPr>
        <w:spacing w:after="0"/>
        <w:rPr>
          <w:rFonts w:ascii="Times New Roman" w:hAnsi="Times New Roman"/>
          <w:b/>
        </w:rPr>
      </w:pPr>
      <w:r w:rsidRPr="00D35A0B">
        <w:rPr>
          <w:rFonts w:ascii="Times New Roman" w:hAnsi="Times New Roman"/>
          <w:b/>
        </w:rPr>
        <w:t>Bibliograf</w:t>
      </w:r>
      <w:r>
        <w:rPr>
          <w:rFonts w:ascii="Times New Roman" w:hAnsi="Times New Roman"/>
          <w:b/>
        </w:rPr>
        <w:t>í</w:t>
      </w:r>
      <w:r w:rsidRPr="00D35A0B">
        <w:rPr>
          <w:rFonts w:ascii="Times New Roman" w:hAnsi="Times New Roman"/>
          <w:b/>
        </w:rPr>
        <w:t xml:space="preserve">a de Consulta </w:t>
      </w:r>
    </w:p>
    <w:p w:rsidR="000B6C98" w:rsidRDefault="000B6C98" w:rsidP="00D35A0B">
      <w:pPr>
        <w:spacing w:after="0"/>
        <w:rPr>
          <w:rFonts w:ascii="Times New Roman" w:hAnsi="Times New Roman"/>
          <w:b/>
        </w:rPr>
      </w:pPr>
    </w:p>
    <w:p w:rsidR="000B6C98" w:rsidRPr="000B6C98" w:rsidRDefault="000B6C98">
      <w:pPr>
        <w:pStyle w:val="Temasugerido"/>
        <w:numPr>
          <w:ilvl w:val="0"/>
          <w:numId w:val="0"/>
        </w:numPr>
        <w:spacing w:after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[3] Eppen, Gould Investigación de Operaciones para la Ciencia Administrativa 5ta Edición 2000. </w:t>
      </w:r>
      <w:r w:rsidRPr="000B6C98">
        <w:rPr>
          <w:rFonts w:ascii="Times New Roman" w:hAnsi="Times New Roman"/>
          <w:lang w:val="en-US"/>
        </w:rPr>
        <w:t>Pre</w:t>
      </w:r>
      <w:r w:rsidRPr="000B6C98">
        <w:rPr>
          <w:rFonts w:ascii="Times New Roman" w:hAnsi="Times New Roman"/>
          <w:lang w:val="en-US"/>
        </w:rPr>
        <w:t>n</w:t>
      </w:r>
      <w:r w:rsidRPr="000B6C98">
        <w:rPr>
          <w:rFonts w:ascii="Times New Roman" w:hAnsi="Times New Roman"/>
          <w:lang w:val="en-US"/>
        </w:rPr>
        <w:t>tice Hall.</w:t>
      </w:r>
      <w:r w:rsidR="00D35A0B" w:rsidRPr="000B6C98">
        <w:rPr>
          <w:rFonts w:ascii="Times New Roman" w:hAnsi="Times New Roman"/>
          <w:lang w:val="en-US"/>
        </w:rPr>
        <w:t xml:space="preserve"> </w:t>
      </w:r>
    </w:p>
    <w:p w:rsidR="000B6C98" w:rsidRPr="000B6C98" w:rsidRDefault="000B6C98">
      <w:pPr>
        <w:pStyle w:val="Temasugerido"/>
        <w:numPr>
          <w:ilvl w:val="0"/>
          <w:numId w:val="0"/>
        </w:numPr>
        <w:spacing w:after="0"/>
        <w:rPr>
          <w:rFonts w:ascii="Times New Roman" w:hAnsi="Times New Roman"/>
          <w:lang w:val="en-US"/>
        </w:rPr>
      </w:pPr>
    </w:p>
    <w:p w:rsidR="008E2AD2" w:rsidRPr="000B6C98" w:rsidRDefault="000B6C98">
      <w:pPr>
        <w:pStyle w:val="Temasugerido"/>
        <w:numPr>
          <w:ilvl w:val="0"/>
          <w:numId w:val="0"/>
        </w:numPr>
        <w:spacing w:after="0"/>
        <w:rPr>
          <w:rFonts w:ascii="Times New Roman" w:hAnsi="Times New Roman"/>
          <w:b/>
        </w:rPr>
      </w:pPr>
      <w:r w:rsidRPr="000B6C98">
        <w:rPr>
          <w:rFonts w:ascii="Times New Roman" w:hAnsi="Times New Roman"/>
          <w:lang w:val="en-US"/>
        </w:rPr>
        <w:t>[4] Bazaara,M y Jarvis, I Linnear Programing and Networks Flow</w:t>
      </w:r>
      <w:r>
        <w:rPr>
          <w:rFonts w:ascii="Times New Roman" w:hAnsi="Times New Roman"/>
          <w:lang w:val="en-US"/>
        </w:rPr>
        <w:t xml:space="preserve">s. </w:t>
      </w:r>
      <w:r w:rsidRPr="000B6C98">
        <w:rPr>
          <w:rFonts w:ascii="Times New Roman" w:hAnsi="Times New Roman"/>
        </w:rPr>
        <w:t xml:space="preserve">John Wiley and Sons.  </w:t>
      </w:r>
      <w:r w:rsidR="000B148A" w:rsidRPr="000B6C98">
        <w:rPr>
          <w:rFonts w:ascii="Times New Roman" w:hAnsi="Times New Roman"/>
          <w:b/>
        </w:rPr>
        <w:br w:type="page"/>
      </w:r>
    </w:p>
    <w:p w:rsidR="008E2AD2" w:rsidRDefault="008E2AD2">
      <w:pPr>
        <w:pStyle w:val="Ttulo7"/>
        <w:ind w:left="2832" w:firstLine="42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Metodología de Enseñanza</w:t>
      </w:r>
    </w:p>
    <w:p w:rsidR="00AE518B" w:rsidRDefault="00AE518B" w:rsidP="00AE518B">
      <w:pPr>
        <w:rPr>
          <w:rFonts w:ascii="Times New Roman" w:hAnsi="Times New Roman"/>
        </w:rPr>
      </w:pPr>
    </w:p>
    <w:p w:rsidR="006A5556" w:rsidRDefault="006A5556" w:rsidP="006A5556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rPr>
          <w:rFonts w:cs="Arial"/>
          <w:b/>
          <w:szCs w:val="24"/>
        </w:rPr>
      </w:pPr>
      <w:r>
        <w:rPr>
          <w:rFonts w:cs="Arial"/>
          <w:b/>
          <w:szCs w:val="24"/>
        </w:rPr>
        <w:t>1) MODALIDAD DE ENSEÑANZA EMPLEADA</w:t>
      </w:r>
    </w:p>
    <w:p w:rsidR="006A5556" w:rsidRDefault="006A5556" w:rsidP="006A5556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rPr>
          <w:rFonts w:cs="Arial"/>
          <w:b/>
          <w:szCs w:val="24"/>
        </w:rPr>
      </w:pPr>
      <w:r>
        <w:t>Cada clase de 4 hs. se dividirá en dos partes de 2 hs. cada una. En la primera parte se hará una exposición de la teoría y se mostraran ejemplos en la segunda los estudiantes  resolverán ejercicios de la guía de trabajos prácticos bajo la supervisión de los doce</w:t>
      </w:r>
      <w:r>
        <w:t>n</w:t>
      </w:r>
      <w:r>
        <w:t>tes.</w:t>
      </w:r>
    </w:p>
    <w:p w:rsidR="006A5556" w:rsidRDefault="006A5556" w:rsidP="006A5556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2) MATERIALES DIDÁCTICOS NECESARIOS </w:t>
      </w:r>
    </w:p>
    <w:p w:rsidR="006A5556" w:rsidRDefault="006A5556" w:rsidP="006A5556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rPr>
          <w:rFonts w:cs="Arial"/>
          <w:b/>
          <w:szCs w:val="24"/>
        </w:rPr>
      </w:pPr>
      <w:r w:rsidRPr="004470F2">
        <w:t xml:space="preserve">Los </w:t>
      </w:r>
      <w:r>
        <w:t>estudiantes disponen de cartilla que expone el programa  de la materia, el cronogr</w:t>
      </w:r>
      <w:r>
        <w:t>a</w:t>
      </w:r>
      <w:r>
        <w:t xml:space="preserve">ma de actividades, la metodología de enseñanza-aprendizaje y la bibliografía. Además  </w:t>
      </w:r>
      <w:r w:rsidR="00752FD4">
        <w:t xml:space="preserve">cuentan </w:t>
      </w:r>
      <w:r>
        <w:t>con una  guía de trabajos prácticos para cada unidad y software TORA instalado en laboratorio</w:t>
      </w:r>
    </w:p>
    <w:p w:rsidR="006A5556" w:rsidRDefault="006A5556" w:rsidP="006A5556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rPr>
          <w:rFonts w:cs="Arial"/>
          <w:b/>
          <w:szCs w:val="24"/>
        </w:rPr>
      </w:pPr>
    </w:p>
    <w:p w:rsidR="00AE518B" w:rsidRDefault="00AE518B">
      <w:pPr>
        <w:keepNext/>
        <w:jc w:val="left"/>
        <w:rPr>
          <w:rFonts w:ascii="Times New Roman" w:hAnsi="Times New Roman"/>
          <w:lang w:val="es-ES_tradnl"/>
        </w:rPr>
      </w:pPr>
    </w:p>
    <w:p w:rsidR="00AE518B" w:rsidRDefault="00AE518B">
      <w:pPr>
        <w:keepNext/>
        <w:jc w:val="left"/>
        <w:rPr>
          <w:rFonts w:ascii="Times New Roman" w:hAnsi="Times New Roman"/>
          <w:lang w:val="es-ES_tradnl"/>
        </w:rPr>
      </w:pPr>
    </w:p>
    <w:p w:rsidR="00D00639" w:rsidRDefault="00D00639" w:rsidP="00D00639">
      <w:pPr>
        <w:pStyle w:val="Ttulo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Calendario de Actividades</w:t>
      </w:r>
    </w:p>
    <w:p w:rsidR="00D00639" w:rsidRDefault="00D00639" w:rsidP="00D00639">
      <w:pPr>
        <w:rPr>
          <w:rFonts w:ascii="Times New Roman" w:hAnsi="Times New Roman"/>
          <w:b/>
          <w:lang w:val="es-ES_tradnl"/>
        </w:rPr>
      </w:pPr>
    </w:p>
    <w:p w:rsidR="00467DCE" w:rsidRDefault="00467DCE" w:rsidP="00D00639">
      <w:pPr>
        <w:pBdr>
          <w:top w:val="single" w:sz="4" w:space="1" w:color="auto"/>
        </w:pBdr>
        <w:spacing w:after="0"/>
        <w:rPr>
          <w:rFonts w:ascii="Times New Roman" w:hAnsi="Times New Roman"/>
          <w:lang w:val="es-ES_tradnl"/>
        </w:rPr>
      </w:pPr>
    </w:p>
    <w:p w:rsidR="00D00639" w:rsidRDefault="00D00639" w:rsidP="0062186A">
      <w:pPr>
        <w:pBdr>
          <w:top w:val="single" w:sz="4" w:space="1" w:color="auto"/>
        </w:pBdr>
        <w:spacing w:after="0"/>
        <w:rPr>
          <w:rFonts w:ascii="Times New Roman" w:hAnsi="Times New Roman"/>
          <w:lang w:val="es-ES_tradnl"/>
        </w:rPr>
      </w:pPr>
      <w:r>
        <w:rPr>
          <w:rFonts w:ascii="Times New Roman" w:hAnsi="Times New Roman"/>
          <w:lang w:val="es-ES_tradnl"/>
        </w:rPr>
        <w:t xml:space="preserve">Inicio: </w:t>
      </w:r>
      <w:r w:rsidR="0062186A">
        <w:rPr>
          <w:rFonts w:ascii="Times New Roman" w:hAnsi="Times New Roman"/>
          <w:lang w:val="es-ES_tradnl"/>
        </w:rPr>
        <w:t>28</w:t>
      </w:r>
      <w:r>
        <w:rPr>
          <w:rFonts w:ascii="Times New Roman" w:hAnsi="Times New Roman"/>
          <w:lang w:val="es-ES_tradnl"/>
        </w:rPr>
        <w:t xml:space="preserve"> de </w:t>
      </w:r>
      <w:r w:rsidR="006A63BD">
        <w:rPr>
          <w:rFonts w:ascii="Times New Roman" w:hAnsi="Times New Roman"/>
          <w:lang w:val="es-ES_tradnl"/>
        </w:rPr>
        <w:t>Marzo</w:t>
      </w:r>
    </w:p>
    <w:p w:rsidR="0062186A" w:rsidRDefault="0062186A" w:rsidP="0062186A">
      <w:pPr>
        <w:pBdr>
          <w:top w:val="single" w:sz="4" w:space="1" w:color="auto"/>
        </w:pBdr>
        <w:spacing w:after="0"/>
        <w:rPr>
          <w:rFonts w:ascii="Times New Roman" w:hAnsi="Times New Roman"/>
          <w:lang w:val="es-ES_tradnl"/>
        </w:rPr>
      </w:pPr>
    </w:p>
    <w:tbl>
      <w:tblPr>
        <w:tblW w:w="10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"/>
        <w:gridCol w:w="709"/>
        <w:gridCol w:w="1914"/>
        <w:gridCol w:w="6591"/>
      </w:tblGrid>
      <w:tr w:rsidR="00D00639">
        <w:tc>
          <w:tcPr>
            <w:tcW w:w="921" w:type="dxa"/>
            <w:shd w:val="pct10" w:color="auto" w:fill="FFFFFF"/>
          </w:tcPr>
          <w:p w:rsidR="00D00639" w:rsidRDefault="00D00639" w:rsidP="009B5DD8">
            <w:pPr>
              <w:jc w:val="center"/>
              <w:rPr>
                <w:rFonts w:ascii="Times New Roman" w:hAnsi="Times New Roman"/>
                <w:b/>
                <w:lang w:val="es-ES_tradnl"/>
              </w:rPr>
            </w:pPr>
            <w:r>
              <w:rPr>
                <w:rFonts w:ascii="Times New Roman" w:hAnsi="Times New Roman"/>
                <w:b/>
              </w:rPr>
              <w:t>Unidad</w:t>
            </w:r>
          </w:p>
        </w:tc>
        <w:tc>
          <w:tcPr>
            <w:tcW w:w="709" w:type="dxa"/>
            <w:shd w:val="pct10" w:color="auto" w:fill="FFFFFF"/>
          </w:tcPr>
          <w:p w:rsidR="00D00639" w:rsidRDefault="00D00639" w:rsidP="009B5DD8">
            <w:pPr>
              <w:jc w:val="center"/>
              <w:rPr>
                <w:rFonts w:ascii="Times New Roman" w:hAnsi="Times New Roman"/>
                <w:b/>
                <w:lang w:val="es-ES_tradnl"/>
              </w:rPr>
            </w:pPr>
            <w:r>
              <w:rPr>
                <w:rFonts w:ascii="Times New Roman" w:hAnsi="Times New Roman"/>
                <w:b/>
              </w:rPr>
              <w:t>Clase</w:t>
            </w:r>
          </w:p>
        </w:tc>
        <w:tc>
          <w:tcPr>
            <w:tcW w:w="1914" w:type="dxa"/>
            <w:shd w:val="pct10" w:color="auto" w:fill="FFFFFF"/>
          </w:tcPr>
          <w:p w:rsidR="00D00639" w:rsidRDefault="00C60C8E" w:rsidP="009B5DD8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Día</w:t>
            </w:r>
          </w:p>
        </w:tc>
        <w:tc>
          <w:tcPr>
            <w:tcW w:w="6591" w:type="dxa"/>
            <w:shd w:val="pct10" w:color="auto" w:fill="FFFFFF"/>
          </w:tcPr>
          <w:p w:rsidR="00D00639" w:rsidRDefault="00D00639" w:rsidP="009B5DD8">
            <w:pPr>
              <w:jc w:val="center"/>
              <w:rPr>
                <w:rFonts w:ascii="Times New Roman" w:hAnsi="Times New Roman"/>
                <w:b/>
                <w:lang w:val="es-ES_tradnl"/>
              </w:rPr>
            </w:pPr>
            <w:r>
              <w:rPr>
                <w:rFonts w:ascii="Times New Roman" w:hAnsi="Times New Roman"/>
                <w:b/>
              </w:rPr>
              <w:t>Observaciones</w:t>
            </w:r>
          </w:p>
        </w:tc>
      </w:tr>
      <w:tr w:rsidR="00D00639">
        <w:tc>
          <w:tcPr>
            <w:tcW w:w="921" w:type="dxa"/>
          </w:tcPr>
          <w:p w:rsidR="00D00639" w:rsidRDefault="00122301" w:rsidP="009B5DD8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>1</w:t>
            </w:r>
          </w:p>
        </w:tc>
        <w:tc>
          <w:tcPr>
            <w:tcW w:w="709" w:type="dxa"/>
          </w:tcPr>
          <w:p w:rsidR="00D00639" w:rsidRDefault="00D00639" w:rsidP="009B5DD8">
            <w:pPr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>1</w:t>
            </w:r>
          </w:p>
        </w:tc>
        <w:tc>
          <w:tcPr>
            <w:tcW w:w="1914" w:type="dxa"/>
          </w:tcPr>
          <w:p w:rsidR="00D00639" w:rsidRPr="00A00520" w:rsidRDefault="00C60C8E" w:rsidP="00C0661D">
            <w:pPr>
              <w:spacing w:after="0"/>
              <w:rPr>
                <w:rFonts w:ascii="Times New Roman" w:hAnsi="Times New Roman"/>
                <w:sz w:val="12"/>
                <w:szCs w:val="12"/>
                <w:lang w:val="es-ES_tradnl"/>
              </w:rPr>
            </w:pPr>
            <w:r>
              <w:rPr>
                <w:rFonts w:ascii="Times New Roman" w:hAnsi="Times New Roman"/>
                <w:sz w:val="20"/>
                <w:lang w:val="es-ES_tradnl"/>
              </w:rPr>
              <w:t>1/4</w:t>
            </w:r>
          </w:p>
        </w:tc>
        <w:tc>
          <w:tcPr>
            <w:tcW w:w="6591" w:type="dxa"/>
          </w:tcPr>
          <w:p w:rsidR="00D00639" w:rsidRDefault="00D00639" w:rsidP="009B5DD8">
            <w:pPr>
              <w:pStyle w:val="Encabezado"/>
              <w:tabs>
                <w:tab w:val="clear" w:pos="4419"/>
                <w:tab w:val="clear" w:pos="8838"/>
              </w:tabs>
              <w:spacing w:after="0"/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>Presentación de la cátedra, de docentes, reglamento.</w:t>
            </w:r>
          </w:p>
          <w:p w:rsidR="00122301" w:rsidRPr="000347E9" w:rsidRDefault="00122301" w:rsidP="00122301">
            <w:pPr>
              <w:pStyle w:val="Prrafodelista"/>
              <w:spacing w:after="0"/>
              <w:ind w:left="0"/>
              <w:rPr>
                <w:rFonts w:ascii="Times New Roman" w:hAnsi="Times New Roman"/>
              </w:rPr>
            </w:pPr>
            <w:r w:rsidRPr="000347E9">
              <w:rPr>
                <w:rFonts w:ascii="Times New Roman" w:hAnsi="Times New Roman"/>
              </w:rPr>
              <w:t xml:space="preserve">1.1 Concepto de sistema. Elementos y relaciones de complejidad. </w:t>
            </w:r>
          </w:p>
          <w:p w:rsidR="00122301" w:rsidRDefault="00122301" w:rsidP="00122301">
            <w:pPr>
              <w:pStyle w:val="Encabezado"/>
              <w:tabs>
                <w:tab w:val="clear" w:pos="4419"/>
                <w:tab w:val="clear" w:pos="8838"/>
              </w:tabs>
              <w:spacing w:after="0"/>
              <w:rPr>
                <w:rFonts w:ascii="Times New Roman" w:hAnsi="Times New Roman"/>
                <w:lang w:val="es-ES_tradnl"/>
              </w:rPr>
            </w:pPr>
            <w:r w:rsidRPr="000347E9">
              <w:rPr>
                <w:rFonts w:ascii="Times New Roman" w:hAnsi="Times New Roman"/>
              </w:rPr>
              <w:t>1.2 Concepto de modelo. Clasificación y metodología de model</w:t>
            </w:r>
            <w:r w:rsidRPr="000347E9">
              <w:rPr>
                <w:rFonts w:ascii="Times New Roman" w:hAnsi="Times New Roman"/>
              </w:rPr>
              <w:t>a</w:t>
            </w:r>
            <w:r w:rsidRPr="000347E9">
              <w:rPr>
                <w:rFonts w:ascii="Times New Roman" w:hAnsi="Times New Roman"/>
              </w:rPr>
              <w:t>do matemático</w:t>
            </w:r>
          </w:p>
        </w:tc>
      </w:tr>
      <w:tr w:rsidR="00D00639">
        <w:tc>
          <w:tcPr>
            <w:tcW w:w="921" w:type="dxa"/>
          </w:tcPr>
          <w:p w:rsidR="00D00639" w:rsidRDefault="00FD52BB" w:rsidP="009B5DD8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>2</w:t>
            </w:r>
          </w:p>
        </w:tc>
        <w:tc>
          <w:tcPr>
            <w:tcW w:w="709" w:type="dxa"/>
          </w:tcPr>
          <w:p w:rsidR="00D00639" w:rsidRPr="00467DCE" w:rsidRDefault="00FD52BB" w:rsidP="00467DCE">
            <w:pPr>
              <w:spacing w:after="0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2</w:t>
            </w:r>
          </w:p>
        </w:tc>
        <w:tc>
          <w:tcPr>
            <w:tcW w:w="1914" w:type="dxa"/>
          </w:tcPr>
          <w:p w:rsidR="00D00639" w:rsidRPr="00467DCE" w:rsidRDefault="00C60C8E" w:rsidP="00467DCE">
            <w:pPr>
              <w:spacing w:after="0"/>
              <w:rPr>
                <w:rFonts w:ascii="Times New Roman" w:hAnsi="Times New Roman"/>
                <w:sz w:val="20"/>
                <w:lang w:val="es-ES_tradnl"/>
              </w:rPr>
            </w:pPr>
            <w:r>
              <w:rPr>
                <w:rFonts w:ascii="Times New Roman" w:hAnsi="Times New Roman"/>
                <w:sz w:val="20"/>
                <w:lang w:val="es-ES_tradnl"/>
              </w:rPr>
              <w:t>8/4</w:t>
            </w:r>
          </w:p>
        </w:tc>
        <w:tc>
          <w:tcPr>
            <w:tcW w:w="6591" w:type="dxa"/>
          </w:tcPr>
          <w:p w:rsidR="00FD52BB" w:rsidRPr="00233F18" w:rsidRDefault="00FD52BB" w:rsidP="006A63B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 El modelo de programación lineal. Su forma estándar. Resol</w:t>
            </w:r>
            <w:r>
              <w:rPr>
                <w:rFonts w:ascii="Times New Roman" w:hAnsi="Times New Roman"/>
              </w:rPr>
              <w:t>u</w:t>
            </w:r>
            <w:r>
              <w:rPr>
                <w:rFonts w:ascii="Times New Roman" w:hAnsi="Times New Roman"/>
              </w:rPr>
              <w:t>ción gráfica.</w:t>
            </w:r>
            <w:r w:rsidR="00122301">
              <w:rPr>
                <w:rFonts w:ascii="Times New Roman" w:hAnsi="Times New Roman"/>
              </w:rPr>
              <w:t xml:space="preserve"> </w:t>
            </w:r>
          </w:p>
        </w:tc>
      </w:tr>
      <w:tr w:rsidR="00D00639">
        <w:tc>
          <w:tcPr>
            <w:tcW w:w="921" w:type="dxa"/>
          </w:tcPr>
          <w:p w:rsidR="00D00639" w:rsidRDefault="00122301" w:rsidP="009B5DD8">
            <w:pPr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>2</w:t>
            </w:r>
          </w:p>
        </w:tc>
        <w:tc>
          <w:tcPr>
            <w:tcW w:w="709" w:type="dxa"/>
          </w:tcPr>
          <w:p w:rsidR="00D00639" w:rsidRDefault="00122301" w:rsidP="009B5DD8">
            <w:pPr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>3</w:t>
            </w:r>
          </w:p>
        </w:tc>
        <w:tc>
          <w:tcPr>
            <w:tcW w:w="1914" w:type="dxa"/>
          </w:tcPr>
          <w:p w:rsidR="00E70638" w:rsidRDefault="00C60C8E" w:rsidP="00E70638">
            <w:pPr>
              <w:spacing w:after="0"/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sz w:val="20"/>
                <w:lang w:val="es-ES_tradnl"/>
              </w:rPr>
              <w:t>15/4</w:t>
            </w:r>
          </w:p>
        </w:tc>
        <w:tc>
          <w:tcPr>
            <w:tcW w:w="6591" w:type="dxa"/>
          </w:tcPr>
          <w:p w:rsidR="00D00639" w:rsidRDefault="006A63BD" w:rsidP="0093760F">
            <w:pPr>
              <w:spacing w:after="0"/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 xml:space="preserve">2.2 </w:t>
            </w:r>
            <w:r w:rsidR="0093760F">
              <w:rPr>
                <w:rFonts w:ascii="Times New Roman" w:hAnsi="Times New Roman"/>
                <w:lang w:val="es-ES_tradnl"/>
              </w:rPr>
              <w:t>Análisis de Sensibilidad, d</w:t>
            </w:r>
            <w:r>
              <w:rPr>
                <w:rFonts w:ascii="Times New Roman" w:hAnsi="Times New Roman"/>
                <w:lang w:val="es-ES_tradnl"/>
              </w:rPr>
              <w:t>istintos casos de aplicación</w:t>
            </w:r>
          </w:p>
        </w:tc>
      </w:tr>
      <w:tr w:rsidR="00D00639">
        <w:tc>
          <w:tcPr>
            <w:tcW w:w="921" w:type="dxa"/>
          </w:tcPr>
          <w:p w:rsidR="00D00639" w:rsidRDefault="0093760F" w:rsidP="009B5DD8">
            <w:pPr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>3</w:t>
            </w:r>
          </w:p>
        </w:tc>
        <w:tc>
          <w:tcPr>
            <w:tcW w:w="709" w:type="dxa"/>
          </w:tcPr>
          <w:p w:rsidR="00D00639" w:rsidRDefault="00122301" w:rsidP="009B5DD8">
            <w:pPr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>4</w:t>
            </w:r>
          </w:p>
        </w:tc>
        <w:tc>
          <w:tcPr>
            <w:tcW w:w="1914" w:type="dxa"/>
          </w:tcPr>
          <w:p w:rsidR="00D00639" w:rsidRDefault="00C60C8E" w:rsidP="009B5DD8">
            <w:pPr>
              <w:spacing w:after="0"/>
              <w:jc w:val="left"/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sz w:val="20"/>
                <w:lang w:val="es-ES_tradnl"/>
              </w:rPr>
              <w:t>22/4</w:t>
            </w:r>
          </w:p>
        </w:tc>
        <w:tc>
          <w:tcPr>
            <w:tcW w:w="6591" w:type="dxa"/>
          </w:tcPr>
          <w:p w:rsidR="006A63BD" w:rsidRDefault="006A63BD" w:rsidP="006A63BD">
            <w:pPr>
              <w:spacing w:after="0"/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 xml:space="preserve">3.1 </w:t>
            </w:r>
            <w:r w:rsidR="006314EE">
              <w:rPr>
                <w:rFonts w:ascii="Times New Roman" w:hAnsi="Times New Roman"/>
                <w:lang w:val="es-ES_tradnl"/>
              </w:rPr>
              <w:t>Modelos de Colas, d</w:t>
            </w:r>
            <w:r>
              <w:rPr>
                <w:rFonts w:ascii="Times New Roman" w:hAnsi="Times New Roman"/>
                <w:lang w:val="es-ES_tradnl"/>
              </w:rPr>
              <w:t>escripción general del sistema.</w:t>
            </w:r>
          </w:p>
          <w:p w:rsidR="00D00639" w:rsidRDefault="006A63BD" w:rsidP="006A63BD">
            <w:pPr>
              <w:spacing w:after="0"/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>3.2 Simplificación de hipótesis y proceso de nacimiento y muerte. 3.3 Ecuaciones del modelo M/M/1</w:t>
            </w:r>
          </w:p>
        </w:tc>
      </w:tr>
      <w:tr w:rsidR="00D00639">
        <w:tc>
          <w:tcPr>
            <w:tcW w:w="921" w:type="dxa"/>
          </w:tcPr>
          <w:p w:rsidR="00D00639" w:rsidRDefault="007A2FC4" w:rsidP="009B5DD8">
            <w:pPr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>3</w:t>
            </w:r>
          </w:p>
        </w:tc>
        <w:tc>
          <w:tcPr>
            <w:tcW w:w="709" w:type="dxa"/>
          </w:tcPr>
          <w:p w:rsidR="00D00639" w:rsidRDefault="00122301" w:rsidP="009B5DD8">
            <w:pPr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>5</w:t>
            </w:r>
          </w:p>
        </w:tc>
        <w:tc>
          <w:tcPr>
            <w:tcW w:w="1914" w:type="dxa"/>
          </w:tcPr>
          <w:p w:rsidR="00D00639" w:rsidRDefault="00C60C8E" w:rsidP="009B5DD8">
            <w:pPr>
              <w:spacing w:after="0"/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sz w:val="20"/>
                <w:lang w:val="es-ES_tradnl"/>
              </w:rPr>
              <w:t>29/4</w:t>
            </w:r>
          </w:p>
        </w:tc>
        <w:tc>
          <w:tcPr>
            <w:tcW w:w="6591" w:type="dxa"/>
          </w:tcPr>
          <w:p w:rsidR="00D00639" w:rsidRDefault="006A63BD" w:rsidP="006A63BD">
            <w:pPr>
              <w:spacing w:after="0"/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>Ejercitación Teoría de colas</w:t>
            </w:r>
          </w:p>
        </w:tc>
      </w:tr>
      <w:tr w:rsidR="00D3115F">
        <w:tc>
          <w:tcPr>
            <w:tcW w:w="921" w:type="dxa"/>
          </w:tcPr>
          <w:p w:rsidR="00D3115F" w:rsidRDefault="0093760F" w:rsidP="009B5DD8">
            <w:pPr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>4</w:t>
            </w:r>
          </w:p>
        </w:tc>
        <w:tc>
          <w:tcPr>
            <w:tcW w:w="709" w:type="dxa"/>
          </w:tcPr>
          <w:p w:rsidR="00D3115F" w:rsidRDefault="00122301" w:rsidP="009B5DD8">
            <w:pPr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>6</w:t>
            </w:r>
          </w:p>
        </w:tc>
        <w:tc>
          <w:tcPr>
            <w:tcW w:w="1914" w:type="dxa"/>
          </w:tcPr>
          <w:p w:rsidR="00D3115F" w:rsidRDefault="00C60C8E" w:rsidP="009B5DD8">
            <w:pPr>
              <w:spacing w:after="0"/>
              <w:rPr>
                <w:rFonts w:ascii="Times New Roman" w:hAnsi="Times New Roman"/>
                <w:sz w:val="20"/>
                <w:lang w:val="es-ES_tradnl"/>
              </w:rPr>
            </w:pPr>
            <w:r>
              <w:rPr>
                <w:rFonts w:ascii="Times New Roman" w:hAnsi="Times New Roman"/>
                <w:sz w:val="20"/>
                <w:lang w:val="es-ES_tradnl"/>
              </w:rPr>
              <w:t>6/5</w:t>
            </w:r>
          </w:p>
        </w:tc>
        <w:tc>
          <w:tcPr>
            <w:tcW w:w="6591" w:type="dxa"/>
          </w:tcPr>
          <w:p w:rsidR="00D3115F" w:rsidRDefault="006A63BD" w:rsidP="009B5DD8">
            <w:pPr>
              <w:spacing w:after="0"/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 xml:space="preserve">4.1 </w:t>
            </w:r>
            <w:r w:rsidR="006314EE">
              <w:rPr>
                <w:rFonts w:ascii="Times New Roman" w:hAnsi="Times New Roman"/>
                <w:lang w:val="es-ES_tradnl"/>
              </w:rPr>
              <w:t xml:space="preserve">Teoría de Stocks, </w:t>
            </w:r>
            <w:r>
              <w:rPr>
                <w:rFonts w:ascii="Times New Roman" w:hAnsi="Times New Roman"/>
                <w:lang w:val="es-ES_tradnl"/>
              </w:rPr>
              <w:t>Modelo de revisión continua y demanda un</w:t>
            </w:r>
            <w:r>
              <w:rPr>
                <w:rFonts w:ascii="Times New Roman" w:hAnsi="Times New Roman"/>
                <w:lang w:val="es-ES_tradnl"/>
              </w:rPr>
              <w:t>i</w:t>
            </w:r>
            <w:r>
              <w:rPr>
                <w:rFonts w:ascii="Times New Roman" w:hAnsi="Times New Roman"/>
                <w:lang w:val="es-ES_tradnl"/>
              </w:rPr>
              <w:t>forme sin déficit permitido.</w:t>
            </w:r>
          </w:p>
        </w:tc>
      </w:tr>
      <w:tr w:rsidR="00D00639">
        <w:tc>
          <w:tcPr>
            <w:tcW w:w="921" w:type="dxa"/>
          </w:tcPr>
          <w:p w:rsidR="00D00639" w:rsidRDefault="006A5556" w:rsidP="009B5DD8">
            <w:pPr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>4</w:t>
            </w:r>
          </w:p>
        </w:tc>
        <w:tc>
          <w:tcPr>
            <w:tcW w:w="709" w:type="dxa"/>
          </w:tcPr>
          <w:p w:rsidR="00D00639" w:rsidRDefault="00122301" w:rsidP="009B5DD8">
            <w:pPr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>7</w:t>
            </w:r>
          </w:p>
        </w:tc>
        <w:tc>
          <w:tcPr>
            <w:tcW w:w="1914" w:type="dxa"/>
          </w:tcPr>
          <w:p w:rsidR="00D00639" w:rsidRDefault="00C60C8E" w:rsidP="009B5DD8">
            <w:pPr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sz w:val="20"/>
                <w:lang w:val="es-ES_tradnl"/>
              </w:rPr>
              <w:t>13/5</w:t>
            </w:r>
          </w:p>
        </w:tc>
        <w:tc>
          <w:tcPr>
            <w:tcW w:w="6591" w:type="dxa"/>
          </w:tcPr>
          <w:p w:rsidR="00D00639" w:rsidRDefault="007B580A" w:rsidP="007B580A">
            <w:pPr>
              <w:pStyle w:val="Encabezado"/>
              <w:tabs>
                <w:tab w:val="clear" w:pos="4419"/>
                <w:tab w:val="clear" w:pos="8838"/>
              </w:tabs>
              <w:spacing w:after="0"/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>Clase de consultas</w:t>
            </w:r>
          </w:p>
        </w:tc>
      </w:tr>
      <w:tr w:rsidR="00D00639">
        <w:tc>
          <w:tcPr>
            <w:tcW w:w="921" w:type="dxa"/>
          </w:tcPr>
          <w:p w:rsidR="00D00639" w:rsidRDefault="007A2FC4" w:rsidP="009B5DD8">
            <w:pPr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>4</w:t>
            </w:r>
          </w:p>
        </w:tc>
        <w:tc>
          <w:tcPr>
            <w:tcW w:w="709" w:type="dxa"/>
          </w:tcPr>
          <w:p w:rsidR="00D00639" w:rsidRDefault="00122301" w:rsidP="009B5DD8">
            <w:pPr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>8</w:t>
            </w:r>
          </w:p>
        </w:tc>
        <w:tc>
          <w:tcPr>
            <w:tcW w:w="1914" w:type="dxa"/>
          </w:tcPr>
          <w:p w:rsidR="00D00639" w:rsidRDefault="00C60C8E" w:rsidP="00AE518B">
            <w:pPr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sz w:val="20"/>
                <w:lang w:val="es-ES_tradnl"/>
              </w:rPr>
              <w:t>20/5</w:t>
            </w:r>
          </w:p>
        </w:tc>
        <w:tc>
          <w:tcPr>
            <w:tcW w:w="6591" w:type="dxa"/>
          </w:tcPr>
          <w:p w:rsidR="00E40995" w:rsidRDefault="007B580A" w:rsidP="009B5DD8">
            <w:pPr>
              <w:pStyle w:val="Encabezado"/>
              <w:tabs>
                <w:tab w:val="clear" w:pos="4419"/>
                <w:tab w:val="clear" w:pos="8838"/>
              </w:tabs>
              <w:spacing w:after="0"/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>1er Parcial</w:t>
            </w:r>
          </w:p>
        </w:tc>
      </w:tr>
      <w:tr w:rsidR="00D00639">
        <w:tc>
          <w:tcPr>
            <w:tcW w:w="921" w:type="dxa"/>
            <w:tcBorders>
              <w:bottom w:val="nil"/>
            </w:tcBorders>
          </w:tcPr>
          <w:p w:rsidR="00D00639" w:rsidRDefault="00752FD4" w:rsidP="009B5DD8">
            <w:pPr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>5</w:t>
            </w:r>
          </w:p>
        </w:tc>
        <w:tc>
          <w:tcPr>
            <w:tcW w:w="709" w:type="dxa"/>
            <w:tcBorders>
              <w:bottom w:val="nil"/>
            </w:tcBorders>
          </w:tcPr>
          <w:p w:rsidR="00D00639" w:rsidRDefault="00A21CE0" w:rsidP="009B5DD8">
            <w:pPr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>9</w:t>
            </w:r>
          </w:p>
        </w:tc>
        <w:tc>
          <w:tcPr>
            <w:tcW w:w="1914" w:type="dxa"/>
            <w:tcBorders>
              <w:bottom w:val="nil"/>
            </w:tcBorders>
          </w:tcPr>
          <w:p w:rsidR="00D00639" w:rsidRPr="004929B1" w:rsidRDefault="00C60C8E" w:rsidP="009B5DD8">
            <w:pPr>
              <w:spacing w:after="0"/>
              <w:jc w:val="left"/>
              <w:rPr>
                <w:rFonts w:ascii="Times New Roman" w:hAnsi="Times New Roman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/>
                <w:sz w:val="20"/>
                <w:lang w:val="es-ES_tradnl"/>
              </w:rPr>
              <w:t>27/5</w:t>
            </w:r>
          </w:p>
        </w:tc>
        <w:tc>
          <w:tcPr>
            <w:tcW w:w="6591" w:type="dxa"/>
            <w:tcBorders>
              <w:bottom w:val="nil"/>
            </w:tcBorders>
          </w:tcPr>
          <w:p w:rsidR="007B580A" w:rsidRDefault="007B580A" w:rsidP="007B580A">
            <w:pPr>
              <w:pStyle w:val="Encabezado"/>
              <w:tabs>
                <w:tab w:val="clear" w:pos="4419"/>
                <w:tab w:val="clear" w:pos="8838"/>
              </w:tabs>
              <w:spacing w:after="0"/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>5.1 Redes, Terminología.</w:t>
            </w:r>
          </w:p>
          <w:p w:rsidR="00A21CE0" w:rsidRPr="007B580A" w:rsidRDefault="007B580A" w:rsidP="007B580A">
            <w:pPr>
              <w:spacing w:after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5.2 Algoritmo de ruta más corta.</w:t>
            </w:r>
          </w:p>
        </w:tc>
      </w:tr>
      <w:tr w:rsidR="00D00639">
        <w:tc>
          <w:tcPr>
            <w:tcW w:w="921" w:type="dxa"/>
            <w:tcBorders>
              <w:bottom w:val="nil"/>
            </w:tcBorders>
          </w:tcPr>
          <w:p w:rsidR="00D00639" w:rsidRDefault="006A5556" w:rsidP="009B5DD8">
            <w:pPr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lastRenderedPageBreak/>
              <w:t>5</w:t>
            </w:r>
          </w:p>
        </w:tc>
        <w:tc>
          <w:tcPr>
            <w:tcW w:w="709" w:type="dxa"/>
            <w:tcBorders>
              <w:bottom w:val="nil"/>
            </w:tcBorders>
          </w:tcPr>
          <w:p w:rsidR="00D00639" w:rsidRDefault="00D3115F" w:rsidP="009B5DD8">
            <w:pPr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>1</w:t>
            </w:r>
            <w:r w:rsidR="00A21CE0">
              <w:rPr>
                <w:rFonts w:ascii="Times New Roman" w:hAnsi="Times New Roman"/>
                <w:lang w:val="es-ES_tradnl"/>
              </w:rPr>
              <w:t>0</w:t>
            </w:r>
          </w:p>
        </w:tc>
        <w:tc>
          <w:tcPr>
            <w:tcW w:w="1914" w:type="dxa"/>
            <w:tcBorders>
              <w:bottom w:val="nil"/>
            </w:tcBorders>
          </w:tcPr>
          <w:p w:rsidR="00D00639" w:rsidRPr="00D3115F" w:rsidRDefault="00507668" w:rsidP="009B5DD8">
            <w:pPr>
              <w:jc w:val="left"/>
              <w:rPr>
                <w:rFonts w:ascii="Times New Roman" w:hAnsi="Times New Roman"/>
                <w:sz w:val="20"/>
                <w:lang w:val="es-ES_tradnl"/>
              </w:rPr>
            </w:pPr>
            <w:r>
              <w:rPr>
                <w:rFonts w:ascii="Times New Roman" w:hAnsi="Times New Roman"/>
                <w:sz w:val="20"/>
                <w:lang w:val="es-ES_tradnl"/>
              </w:rPr>
              <w:t>3/6</w:t>
            </w:r>
          </w:p>
        </w:tc>
        <w:tc>
          <w:tcPr>
            <w:tcW w:w="6591" w:type="dxa"/>
            <w:tcBorders>
              <w:bottom w:val="nil"/>
            </w:tcBorders>
          </w:tcPr>
          <w:p w:rsidR="00D00639" w:rsidRDefault="00613877" w:rsidP="00613877">
            <w:pPr>
              <w:spacing w:after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</w:t>
            </w:r>
            <w:r w:rsidR="007B580A">
              <w:rPr>
                <w:rFonts w:ascii="Times New Roman" w:hAnsi="Times New Roman"/>
                <w:szCs w:val="24"/>
              </w:rPr>
              <w:t>3</w:t>
            </w:r>
            <w:r w:rsidR="0059364A">
              <w:rPr>
                <w:rFonts w:ascii="Times New Roman" w:hAnsi="Times New Roman"/>
                <w:szCs w:val="24"/>
              </w:rPr>
              <w:t xml:space="preserve"> CPM</w:t>
            </w:r>
          </w:p>
          <w:p w:rsidR="00613877" w:rsidRDefault="007B580A" w:rsidP="0061387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4"/>
              </w:rPr>
              <w:t>5.4</w:t>
            </w:r>
            <w:r w:rsidR="00613877">
              <w:rPr>
                <w:rFonts w:ascii="Times New Roman" w:hAnsi="Times New Roman"/>
                <w:szCs w:val="24"/>
              </w:rPr>
              <w:t xml:space="preserve"> Mención de otros algoritmos.</w:t>
            </w:r>
          </w:p>
        </w:tc>
      </w:tr>
      <w:tr w:rsidR="00D00639">
        <w:tc>
          <w:tcPr>
            <w:tcW w:w="921" w:type="dxa"/>
            <w:tcBorders>
              <w:bottom w:val="nil"/>
            </w:tcBorders>
          </w:tcPr>
          <w:p w:rsidR="00D00639" w:rsidRDefault="00752FD4" w:rsidP="009B5DD8">
            <w:pPr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>6</w:t>
            </w:r>
          </w:p>
        </w:tc>
        <w:tc>
          <w:tcPr>
            <w:tcW w:w="709" w:type="dxa"/>
            <w:tcBorders>
              <w:bottom w:val="nil"/>
            </w:tcBorders>
          </w:tcPr>
          <w:p w:rsidR="00D00639" w:rsidRDefault="00D3115F" w:rsidP="009B5DD8">
            <w:pPr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>1</w:t>
            </w:r>
            <w:r w:rsidR="00A21CE0">
              <w:rPr>
                <w:rFonts w:ascii="Times New Roman" w:hAnsi="Times New Roman"/>
                <w:lang w:val="es-ES_tradnl"/>
              </w:rPr>
              <w:t>1</w:t>
            </w:r>
          </w:p>
        </w:tc>
        <w:tc>
          <w:tcPr>
            <w:tcW w:w="1914" w:type="dxa"/>
            <w:tcBorders>
              <w:bottom w:val="nil"/>
            </w:tcBorders>
          </w:tcPr>
          <w:p w:rsidR="00D00639" w:rsidRPr="00E35BE2" w:rsidRDefault="00507668" w:rsidP="009B5DD8">
            <w:pPr>
              <w:spacing w:after="0"/>
              <w:rPr>
                <w:rFonts w:ascii="Times New Roman" w:hAnsi="Times New Roman"/>
                <w:sz w:val="20"/>
                <w:lang w:val="es-ES_tradnl"/>
              </w:rPr>
            </w:pPr>
            <w:r>
              <w:rPr>
                <w:rFonts w:ascii="Times New Roman" w:hAnsi="Times New Roman"/>
                <w:sz w:val="20"/>
                <w:lang w:val="es-ES_tradnl"/>
              </w:rPr>
              <w:t>10/6</w:t>
            </w:r>
          </w:p>
        </w:tc>
        <w:tc>
          <w:tcPr>
            <w:tcW w:w="6591" w:type="dxa"/>
            <w:tcBorders>
              <w:bottom w:val="nil"/>
            </w:tcBorders>
          </w:tcPr>
          <w:p w:rsidR="0059364A" w:rsidRDefault="0059364A" w:rsidP="0059364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6.1 </w:t>
            </w:r>
            <w:r w:rsidR="00613877">
              <w:rPr>
                <w:rFonts w:ascii="Times New Roman" w:hAnsi="Times New Roman"/>
              </w:rPr>
              <w:t xml:space="preserve">Juegos, </w:t>
            </w:r>
            <w:r>
              <w:rPr>
                <w:rFonts w:ascii="Times New Roman" w:hAnsi="Times New Roman"/>
              </w:rPr>
              <w:t>Definiciones. Matriz de pagos y estrategias.</w:t>
            </w:r>
          </w:p>
          <w:p w:rsidR="00E40995" w:rsidRDefault="0059364A" w:rsidP="0059364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6.2 estrategias Puras. Criterio de dominancia. Criterio maximin.</w:t>
            </w:r>
          </w:p>
        </w:tc>
      </w:tr>
      <w:tr w:rsidR="00D00639">
        <w:tc>
          <w:tcPr>
            <w:tcW w:w="921" w:type="dxa"/>
            <w:tcBorders>
              <w:bottom w:val="nil"/>
            </w:tcBorders>
          </w:tcPr>
          <w:p w:rsidR="00D00639" w:rsidRDefault="007A2FC4" w:rsidP="009B5DD8">
            <w:pPr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>6</w:t>
            </w:r>
          </w:p>
        </w:tc>
        <w:tc>
          <w:tcPr>
            <w:tcW w:w="709" w:type="dxa"/>
            <w:tcBorders>
              <w:bottom w:val="nil"/>
            </w:tcBorders>
          </w:tcPr>
          <w:p w:rsidR="00D00639" w:rsidRDefault="00A21CE0" w:rsidP="009B5DD8">
            <w:pPr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>12</w:t>
            </w:r>
          </w:p>
        </w:tc>
        <w:tc>
          <w:tcPr>
            <w:tcW w:w="1914" w:type="dxa"/>
            <w:tcBorders>
              <w:bottom w:val="nil"/>
            </w:tcBorders>
          </w:tcPr>
          <w:p w:rsidR="00D00639" w:rsidRPr="00AD5619" w:rsidRDefault="00507668" w:rsidP="009B5DD8">
            <w:pPr>
              <w:spacing w:after="0"/>
              <w:rPr>
                <w:rFonts w:ascii="Times New Roman" w:hAnsi="Times New Roman"/>
                <w:sz w:val="20"/>
                <w:lang w:val="es-ES_tradnl"/>
              </w:rPr>
            </w:pPr>
            <w:r>
              <w:rPr>
                <w:rFonts w:ascii="Times New Roman" w:hAnsi="Times New Roman"/>
                <w:sz w:val="20"/>
                <w:lang w:val="es-ES_tradnl"/>
              </w:rPr>
              <w:t>17/6</w:t>
            </w:r>
          </w:p>
        </w:tc>
        <w:tc>
          <w:tcPr>
            <w:tcW w:w="6591" w:type="dxa"/>
            <w:tcBorders>
              <w:bottom w:val="nil"/>
            </w:tcBorders>
          </w:tcPr>
          <w:p w:rsidR="00236548" w:rsidRDefault="00236548" w:rsidP="00236548">
            <w:pPr>
              <w:pStyle w:val="Encabezado"/>
              <w:tabs>
                <w:tab w:val="clear" w:pos="4419"/>
                <w:tab w:val="clear" w:pos="8838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7.1 Números aleatorios.</w:t>
            </w:r>
          </w:p>
          <w:p w:rsidR="004579DC" w:rsidRDefault="00236548" w:rsidP="00236548">
            <w:pPr>
              <w:pStyle w:val="Encabezado"/>
              <w:tabs>
                <w:tab w:val="clear" w:pos="4419"/>
                <w:tab w:val="clear" w:pos="8838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7.2 Observaciones aleatorias. Método de la transformada inversa</w:t>
            </w:r>
          </w:p>
        </w:tc>
      </w:tr>
      <w:tr w:rsidR="00E35BE2">
        <w:tc>
          <w:tcPr>
            <w:tcW w:w="921" w:type="dxa"/>
            <w:tcBorders>
              <w:bottom w:val="nil"/>
            </w:tcBorders>
          </w:tcPr>
          <w:p w:rsidR="00E35BE2" w:rsidRDefault="00A21CE0" w:rsidP="009B5DD8">
            <w:pPr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>7</w:t>
            </w:r>
          </w:p>
        </w:tc>
        <w:tc>
          <w:tcPr>
            <w:tcW w:w="709" w:type="dxa"/>
            <w:tcBorders>
              <w:bottom w:val="nil"/>
            </w:tcBorders>
          </w:tcPr>
          <w:p w:rsidR="00E35BE2" w:rsidRDefault="00A21CE0" w:rsidP="009B5DD8">
            <w:pPr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>1</w:t>
            </w:r>
            <w:r w:rsidR="00752FD4">
              <w:rPr>
                <w:rFonts w:ascii="Times New Roman" w:hAnsi="Times New Roman"/>
                <w:lang w:val="es-ES_tradnl"/>
              </w:rPr>
              <w:t>3</w:t>
            </w:r>
          </w:p>
        </w:tc>
        <w:tc>
          <w:tcPr>
            <w:tcW w:w="1914" w:type="dxa"/>
            <w:tcBorders>
              <w:bottom w:val="nil"/>
            </w:tcBorders>
          </w:tcPr>
          <w:p w:rsidR="00E35BE2" w:rsidRDefault="00507668" w:rsidP="009B5DD8">
            <w:pPr>
              <w:spacing w:after="0"/>
              <w:rPr>
                <w:rFonts w:ascii="Times New Roman" w:hAnsi="Times New Roman"/>
                <w:sz w:val="20"/>
                <w:lang w:val="es-ES_tradnl"/>
              </w:rPr>
            </w:pPr>
            <w:r>
              <w:rPr>
                <w:rFonts w:ascii="Times New Roman" w:hAnsi="Times New Roman"/>
                <w:sz w:val="20"/>
                <w:lang w:val="es-ES_tradnl"/>
              </w:rPr>
              <w:t>24/6</w:t>
            </w:r>
          </w:p>
        </w:tc>
        <w:tc>
          <w:tcPr>
            <w:tcW w:w="6591" w:type="dxa"/>
            <w:tcBorders>
              <w:bottom w:val="nil"/>
            </w:tcBorders>
          </w:tcPr>
          <w:p w:rsidR="00E35BE2" w:rsidRDefault="00236548" w:rsidP="004579DC">
            <w:pPr>
              <w:pStyle w:val="Encabezado"/>
              <w:tabs>
                <w:tab w:val="clear" w:pos="4419"/>
                <w:tab w:val="clear" w:pos="8838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Clase de consultas</w:t>
            </w:r>
          </w:p>
        </w:tc>
      </w:tr>
      <w:tr w:rsidR="00E35BE2">
        <w:tc>
          <w:tcPr>
            <w:tcW w:w="921" w:type="dxa"/>
            <w:tcBorders>
              <w:bottom w:val="nil"/>
            </w:tcBorders>
          </w:tcPr>
          <w:p w:rsidR="00E35BE2" w:rsidRDefault="00957D82" w:rsidP="009B5DD8">
            <w:pPr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>1, 2, 3, 4, 5, 6, 7</w:t>
            </w:r>
          </w:p>
        </w:tc>
        <w:tc>
          <w:tcPr>
            <w:tcW w:w="709" w:type="dxa"/>
            <w:tcBorders>
              <w:bottom w:val="nil"/>
            </w:tcBorders>
          </w:tcPr>
          <w:p w:rsidR="00E35BE2" w:rsidRDefault="00A21CE0" w:rsidP="009B5DD8">
            <w:pPr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>1</w:t>
            </w:r>
            <w:r w:rsidR="00752FD4">
              <w:rPr>
                <w:rFonts w:ascii="Times New Roman" w:hAnsi="Times New Roman"/>
                <w:lang w:val="es-ES_tradnl"/>
              </w:rPr>
              <w:t>4</w:t>
            </w:r>
          </w:p>
        </w:tc>
        <w:tc>
          <w:tcPr>
            <w:tcW w:w="1914" w:type="dxa"/>
            <w:tcBorders>
              <w:bottom w:val="nil"/>
            </w:tcBorders>
          </w:tcPr>
          <w:p w:rsidR="00E35BE2" w:rsidRDefault="00507668" w:rsidP="009B5DD8">
            <w:pPr>
              <w:spacing w:after="0"/>
              <w:rPr>
                <w:rFonts w:ascii="Times New Roman" w:hAnsi="Times New Roman"/>
                <w:sz w:val="20"/>
                <w:lang w:val="es-ES_tradnl"/>
              </w:rPr>
            </w:pPr>
            <w:r>
              <w:rPr>
                <w:rFonts w:ascii="Times New Roman" w:hAnsi="Times New Roman"/>
                <w:sz w:val="20"/>
                <w:lang w:val="es-ES_tradnl"/>
              </w:rPr>
              <w:t>1/7</w:t>
            </w:r>
          </w:p>
        </w:tc>
        <w:tc>
          <w:tcPr>
            <w:tcW w:w="6591" w:type="dxa"/>
            <w:tcBorders>
              <w:bottom w:val="nil"/>
            </w:tcBorders>
          </w:tcPr>
          <w:p w:rsidR="004579DC" w:rsidRDefault="002948CD" w:rsidP="009B5DD8">
            <w:pPr>
              <w:pStyle w:val="Encabezado"/>
              <w:tabs>
                <w:tab w:val="clear" w:pos="4419"/>
                <w:tab w:val="clear" w:pos="8838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2do Parcial</w:t>
            </w:r>
          </w:p>
        </w:tc>
      </w:tr>
      <w:tr w:rsidR="00E35BE2">
        <w:tc>
          <w:tcPr>
            <w:tcW w:w="921" w:type="dxa"/>
            <w:tcBorders>
              <w:bottom w:val="nil"/>
            </w:tcBorders>
          </w:tcPr>
          <w:p w:rsidR="00E35BE2" w:rsidRDefault="00E35BE2" w:rsidP="009B5DD8">
            <w:pPr>
              <w:rPr>
                <w:rFonts w:ascii="Times New Roman" w:hAnsi="Times New Roman"/>
                <w:lang w:val="es-ES_tradnl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E35BE2" w:rsidRDefault="00A21CE0" w:rsidP="009B5DD8">
            <w:pPr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>1</w:t>
            </w:r>
            <w:r w:rsidR="00752FD4">
              <w:rPr>
                <w:rFonts w:ascii="Times New Roman" w:hAnsi="Times New Roman"/>
                <w:lang w:val="es-ES_tradnl"/>
              </w:rPr>
              <w:t>5</w:t>
            </w:r>
          </w:p>
        </w:tc>
        <w:tc>
          <w:tcPr>
            <w:tcW w:w="1914" w:type="dxa"/>
            <w:tcBorders>
              <w:bottom w:val="nil"/>
            </w:tcBorders>
          </w:tcPr>
          <w:p w:rsidR="00E35BE2" w:rsidRDefault="00507668" w:rsidP="009B5DD8">
            <w:pPr>
              <w:spacing w:after="0"/>
              <w:rPr>
                <w:rFonts w:ascii="Times New Roman" w:hAnsi="Times New Roman"/>
                <w:sz w:val="20"/>
                <w:lang w:val="es-ES_tradnl"/>
              </w:rPr>
            </w:pPr>
            <w:r>
              <w:rPr>
                <w:rFonts w:ascii="Times New Roman" w:hAnsi="Times New Roman"/>
                <w:sz w:val="20"/>
                <w:lang w:val="es-ES_tradnl"/>
              </w:rPr>
              <w:t>8/7</w:t>
            </w:r>
          </w:p>
        </w:tc>
        <w:tc>
          <w:tcPr>
            <w:tcW w:w="6591" w:type="dxa"/>
            <w:tcBorders>
              <w:bottom w:val="nil"/>
            </w:tcBorders>
          </w:tcPr>
          <w:p w:rsidR="004579DC" w:rsidRDefault="002948CD" w:rsidP="009B5DD8">
            <w:pPr>
              <w:pStyle w:val="Encabezado"/>
              <w:tabs>
                <w:tab w:val="clear" w:pos="4419"/>
                <w:tab w:val="clear" w:pos="8838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Resolución del los ejercicios del parcial y entrega de notas</w:t>
            </w:r>
          </w:p>
        </w:tc>
      </w:tr>
      <w:tr w:rsidR="00E35BE2">
        <w:tc>
          <w:tcPr>
            <w:tcW w:w="921" w:type="dxa"/>
            <w:tcBorders>
              <w:bottom w:val="nil"/>
            </w:tcBorders>
          </w:tcPr>
          <w:p w:rsidR="00E35BE2" w:rsidRDefault="00E35BE2" w:rsidP="009B5DD8">
            <w:pPr>
              <w:rPr>
                <w:rFonts w:ascii="Times New Roman" w:hAnsi="Times New Roman"/>
                <w:lang w:val="es-ES_tradnl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E35BE2" w:rsidRDefault="00A21CE0" w:rsidP="009B5DD8">
            <w:pPr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>1</w:t>
            </w:r>
            <w:r w:rsidR="00752FD4">
              <w:rPr>
                <w:rFonts w:ascii="Times New Roman" w:hAnsi="Times New Roman"/>
                <w:lang w:val="es-ES_tradnl"/>
              </w:rPr>
              <w:t>6</w:t>
            </w:r>
          </w:p>
        </w:tc>
        <w:tc>
          <w:tcPr>
            <w:tcW w:w="1914" w:type="dxa"/>
            <w:tcBorders>
              <w:bottom w:val="nil"/>
            </w:tcBorders>
          </w:tcPr>
          <w:p w:rsidR="00E35BE2" w:rsidRDefault="00507668" w:rsidP="009B5DD8">
            <w:pPr>
              <w:spacing w:after="0"/>
              <w:rPr>
                <w:rFonts w:ascii="Times New Roman" w:hAnsi="Times New Roman"/>
                <w:sz w:val="20"/>
                <w:lang w:val="es-ES_tradnl"/>
              </w:rPr>
            </w:pPr>
            <w:r>
              <w:rPr>
                <w:rFonts w:ascii="Times New Roman" w:hAnsi="Times New Roman"/>
                <w:sz w:val="20"/>
                <w:lang w:val="es-ES_tradnl"/>
              </w:rPr>
              <w:t>15/7</w:t>
            </w:r>
          </w:p>
        </w:tc>
        <w:tc>
          <w:tcPr>
            <w:tcW w:w="6591" w:type="dxa"/>
            <w:tcBorders>
              <w:bottom w:val="nil"/>
            </w:tcBorders>
          </w:tcPr>
          <w:p w:rsidR="00E35BE2" w:rsidRDefault="004579DC" w:rsidP="009B5DD8">
            <w:pPr>
              <w:pStyle w:val="Encabezado"/>
              <w:tabs>
                <w:tab w:val="clear" w:pos="4419"/>
                <w:tab w:val="clear" w:pos="8838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2948CD">
              <w:rPr>
                <w:rFonts w:ascii="Times New Roman" w:hAnsi="Times New Roman"/>
              </w:rPr>
              <w:t>Recuperatorio. Corrección. Información de la condición final de cada estudiante</w:t>
            </w:r>
          </w:p>
        </w:tc>
      </w:tr>
      <w:tr w:rsidR="00D00639">
        <w:tc>
          <w:tcPr>
            <w:tcW w:w="921" w:type="dxa"/>
            <w:shd w:val="clear" w:color="auto" w:fill="C0C0C0"/>
          </w:tcPr>
          <w:p w:rsidR="00D00639" w:rsidRDefault="00D00639" w:rsidP="009B5DD8">
            <w:pPr>
              <w:rPr>
                <w:rFonts w:ascii="Times New Roman" w:hAnsi="Times New Roman"/>
                <w:b/>
                <w:lang w:val="es-ES_tradnl"/>
              </w:rPr>
            </w:pPr>
            <w:r>
              <w:rPr>
                <w:rFonts w:ascii="Times New Roman" w:hAnsi="Times New Roman"/>
                <w:b/>
                <w:lang w:val="es-ES_tradnl"/>
              </w:rPr>
              <w:t>Total</w:t>
            </w:r>
          </w:p>
        </w:tc>
        <w:tc>
          <w:tcPr>
            <w:tcW w:w="709" w:type="dxa"/>
            <w:shd w:val="clear" w:color="auto" w:fill="C0C0C0"/>
          </w:tcPr>
          <w:p w:rsidR="00D00639" w:rsidRDefault="00D658E4" w:rsidP="009B5DD8">
            <w:pPr>
              <w:rPr>
                <w:rFonts w:ascii="Times New Roman" w:hAnsi="Times New Roman"/>
                <w:b/>
                <w:lang w:val="es-ES_tradnl"/>
              </w:rPr>
            </w:pPr>
            <w:r>
              <w:rPr>
                <w:rFonts w:ascii="Times New Roman" w:hAnsi="Times New Roman"/>
                <w:b/>
                <w:lang w:val="es-ES_tradnl"/>
              </w:rPr>
              <w:t>1</w:t>
            </w:r>
            <w:r w:rsidR="002948CD">
              <w:rPr>
                <w:rFonts w:ascii="Times New Roman" w:hAnsi="Times New Roman"/>
                <w:b/>
                <w:lang w:val="es-ES_tradnl"/>
              </w:rPr>
              <w:t>6</w:t>
            </w:r>
          </w:p>
        </w:tc>
        <w:tc>
          <w:tcPr>
            <w:tcW w:w="1914" w:type="dxa"/>
            <w:shd w:val="clear" w:color="auto" w:fill="C0C0C0"/>
          </w:tcPr>
          <w:p w:rsidR="00D00639" w:rsidRDefault="00D00639" w:rsidP="009B5DD8">
            <w:pPr>
              <w:rPr>
                <w:rFonts w:ascii="Times New Roman" w:hAnsi="Times New Roman"/>
                <w:b/>
                <w:lang w:val="es-ES_tradnl"/>
              </w:rPr>
            </w:pPr>
          </w:p>
        </w:tc>
        <w:tc>
          <w:tcPr>
            <w:tcW w:w="6591" w:type="dxa"/>
            <w:shd w:val="clear" w:color="auto" w:fill="C0C0C0"/>
          </w:tcPr>
          <w:p w:rsidR="00D00639" w:rsidRDefault="00D00639" w:rsidP="009B5DD8">
            <w:pPr>
              <w:pStyle w:val="Encabezado"/>
              <w:tabs>
                <w:tab w:val="clear" w:pos="4419"/>
                <w:tab w:val="clear" w:pos="8838"/>
              </w:tabs>
              <w:spacing w:after="0"/>
              <w:rPr>
                <w:rFonts w:ascii="Times New Roman" w:hAnsi="Times New Roman"/>
              </w:rPr>
            </w:pPr>
          </w:p>
        </w:tc>
      </w:tr>
    </w:tbl>
    <w:p w:rsidR="00D00639" w:rsidRDefault="00D00639" w:rsidP="00D00639">
      <w:pPr>
        <w:pBdr>
          <w:top w:val="single" w:sz="4" w:space="1" w:color="auto"/>
        </w:pBdr>
        <w:spacing w:after="0"/>
        <w:rPr>
          <w:rFonts w:ascii="Times New Roman" w:hAnsi="Times New Roman"/>
          <w:b/>
          <w:lang w:val="es-ES_tradnl"/>
        </w:rPr>
      </w:pPr>
    </w:p>
    <w:p w:rsidR="008E2AD2" w:rsidRDefault="008E2AD2">
      <w:pPr>
        <w:pStyle w:val="Ttulo5"/>
        <w:ind w:left="1416" w:firstLine="28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Reglamento de Promoción y Evaluación - Cátedra</w:t>
      </w:r>
    </w:p>
    <w:p w:rsidR="00D3115F" w:rsidRDefault="00D658E4" w:rsidP="001C676A">
      <w:pPr>
        <w:numPr>
          <w:ilvl w:val="0"/>
          <w:numId w:val="15"/>
        </w:numPr>
        <w:spacing w:after="0"/>
      </w:pPr>
      <w:r>
        <w:rPr>
          <w:lang w:val="es-ES_tradnl"/>
        </w:rPr>
        <w:t>E</w:t>
      </w:r>
      <w:r>
        <w:t>valuación parcial escrita</w:t>
      </w:r>
      <w:r w:rsidR="00D3115F">
        <w:t xml:space="preserve"> con ejercicios y preguntas teóricas conceptuales </w:t>
      </w:r>
      <w:r w:rsidR="001C676A">
        <w:t>y una evaluación recupe</w:t>
      </w:r>
      <w:r w:rsidR="00752FD4">
        <w:t xml:space="preserve">ratoria. </w:t>
      </w:r>
      <w:r w:rsidR="00D3115F">
        <w:t>Según reglamento de enseñanza promocionarán o podrán dar final en condición de regular o libre.</w:t>
      </w:r>
    </w:p>
    <w:p w:rsidR="00D3115F" w:rsidRDefault="00D3115F" w:rsidP="00D3115F">
      <w:pPr>
        <w:numPr>
          <w:ilvl w:val="0"/>
          <w:numId w:val="15"/>
        </w:numPr>
        <w:spacing w:after="0"/>
        <w:jc w:val="left"/>
      </w:pPr>
      <w:r>
        <w:t>Exámenes finales:</w:t>
      </w:r>
    </w:p>
    <w:p w:rsidR="00D3115F" w:rsidRDefault="00D3115F" w:rsidP="005D7B96">
      <w:pPr>
        <w:numPr>
          <w:ilvl w:val="0"/>
          <w:numId w:val="16"/>
        </w:numPr>
        <w:spacing w:after="0"/>
        <w:jc w:val="left"/>
      </w:pPr>
      <w:r>
        <w:t>Alumnos regu</w:t>
      </w:r>
      <w:r w:rsidR="005D7B96">
        <w:t>lares. Rendirán sobre problemas</w:t>
      </w:r>
      <w:r>
        <w:t>, ejercicios y aspectos  teóricos conceptuales en forma oral.</w:t>
      </w:r>
    </w:p>
    <w:p w:rsidR="00D3115F" w:rsidRDefault="00D3115F" w:rsidP="00D3115F">
      <w:pPr>
        <w:numPr>
          <w:ilvl w:val="0"/>
          <w:numId w:val="16"/>
        </w:numPr>
        <w:spacing w:after="0"/>
        <w:jc w:val="left"/>
      </w:pPr>
      <w:r>
        <w:t>Alumnos libres.</w:t>
      </w:r>
    </w:p>
    <w:p w:rsidR="00D3115F" w:rsidRDefault="00D3115F" w:rsidP="001C676A">
      <w:pPr>
        <w:numPr>
          <w:ilvl w:val="3"/>
          <w:numId w:val="16"/>
        </w:numPr>
        <w:spacing w:after="0"/>
      </w:pPr>
      <w:r>
        <w:t>Rendirán un examen escrito con seis problemas. P</w:t>
      </w:r>
      <w:r>
        <w:t>a</w:t>
      </w:r>
      <w:r>
        <w:t>ra aprobar esta instancia al menos cuatro de estos ejercicios deberán  estar correctamente resueltos.</w:t>
      </w:r>
    </w:p>
    <w:p w:rsidR="00D3115F" w:rsidRDefault="00D3115F" w:rsidP="001C676A">
      <w:pPr>
        <w:numPr>
          <w:ilvl w:val="3"/>
          <w:numId w:val="16"/>
        </w:numPr>
        <w:spacing w:after="0"/>
      </w:pPr>
      <w:r>
        <w:t>Aprobada  la parte práctica  pasarán a una evalu</w:t>
      </w:r>
      <w:r>
        <w:t>a</w:t>
      </w:r>
      <w:r>
        <w:t>ción teórica oral donde desarrollarán al menos dos temas teóricos elegidos por la mesa examinadora con  nivel y profundidad similares a los que fueron alcanzados en la exposición teórica de los cursos regulares.</w:t>
      </w:r>
    </w:p>
    <w:p w:rsidR="00D3115F" w:rsidRDefault="00D3115F" w:rsidP="00D3115F"/>
    <w:p w:rsidR="005D4FFF" w:rsidRPr="00D3115F" w:rsidRDefault="005D4FFF">
      <w:pPr>
        <w:spacing w:before="120"/>
        <w:rPr>
          <w:rFonts w:ascii="Times New Roman" w:hAnsi="Times New Roman"/>
          <w:b/>
        </w:rPr>
      </w:pPr>
    </w:p>
    <w:p w:rsidR="00F333F3" w:rsidRDefault="00F333F3" w:rsidP="00F333F3">
      <w:pPr>
        <w:pStyle w:val="Sinespaciado"/>
        <w:ind w:left="1416" w:hanging="1416"/>
        <w:rPr>
          <w:sz w:val="20"/>
          <w:szCs w:val="20"/>
        </w:rPr>
      </w:pPr>
      <w:r w:rsidRPr="005D4FFF">
        <w:rPr>
          <w:sz w:val="20"/>
          <w:szCs w:val="20"/>
        </w:rPr>
        <w:t>JEFE DE CÁTEDRA:</w:t>
      </w:r>
      <w:r>
        <w:rPr>
          <w:sz w:val="20"/>
          <w:szCs w:val="20"/>
        </w:rPr>
        <w:t xml:space="preserve"> </w:t>
      </w:r>
      <w:r w:rsidR="00D3115F">
        <w:rPr>
          <w:sz w:val="20"/>
          <w:szCs w:val="20"/>
        </w:rPr>
        <w:t>Mg. Cristóbal Santa María</w:t>
      </w:r>
    </w:p>
    <w:p w:rsidR="00D3115F" w:rsidRDefault="00D3115F" w:rsidP="00F333F3">
      <w:pPr>
        <w:pStyle w:val="Sinespaciado"/>
        <w:ind w:left="1416" w:hanging="1416"/>
        <w:rPr>
          <w:sz w:val="20"/>
          <w:szCs w:val="20"/>
        </w:rPr>
      </w:pPr>
    </w:p>
    <w:p w:rsidR="00F333F3" w:rsidRDefault="00F333F3" w:rsidP="00F333F3">
      <w:pPr>
        <w:pStyle w:val="Sinespaciado"/>
        <w:rPr>
          <w:sz w:val="32"/>
          <w:szCs w:val="32"/>
        </w:rPr>
      </w:pPr>
      <w:r>
        <w:rPr>
          <w:sz w:val="20"/>
          <w:szCs w:val="20"/>
        </w:rPr>
        <w:t xml:space="preserve">Firma: </w:t>
      </w:r>
      <w:r>
        <w:rPr>
          <w:sz w:val="32"/>
          <w:szCs w:val="32"/>
        </w:rPr>
        <w:t>________</w:t>
      </w:r>
      <w:r w:rsidRPr="005D4FFF">
        <w:rPr>
          <w:sz w:val="32"/>
          <w:szCs w:val="32"/>
        </w:rPr>
        <w:t>__</w:t>
      </w:r>
      <w:r>
        <w:rPr>
          <w:sz w:val="20"/>
          <w:szCs w:val="20"/>
        </w:rPr>
        <w:t xml:space="preserve">Aclaración: </w:t>
      </w:r>
      <w:r w:rsidR="00D3115F">
        <w:rPr>
          <w:sz w:val="20"/>
          <w:szCs w:val="20"/>
        </w:rPr>
        <w:t>Cristóbal Santa María</w:t>
      </w:r>
    </w:p>
    <w:p w:rsidR="00D3115F" w:rsidRDefault="00D3115F" w:rsidP="00F333F3">
      <w:pPr>
        <w:pStyle w:val="Sinespaciado"/>
        <w:rPr>
          <w:sz w:val="20"/>
          <w:szCs w:val="20"/>
        </w:rPr>
      </w:pPr>
    </w:p>
    <w:p w:rsidR="00F333F3" w:rsidRPr="00F333F3" w:rsidRDefault="00F333F3" w:rsidP="00F333F3">
      <w:pPr>
        <w:pStyle w:val="Sinespaciado"/>
        <w:rPr>
          <w:sz w:val="32"/>
          <w:szCs w:val="32"/>
        </w:rPr>
      </w:pPr>
      <w:r w:rsidRPr="005D4FFF">
        <w:rPr>
          <w:sz w:val="20"/>
          <w:szCs w:val="20"/>
        </w:rPr>
        <w:t xml:space="preserve">CICLO LECTIVO: </w:t>
      </w:r>
      <w:r w:rsidR="00D3115F" w:rsidRPr="00D3115F">
        <w:rPr>
          <w:sz w:val="20"/>
          <w:szCs w:val="20"/>
        </w:rPr>
        <w:t>201</w:t>
      </w:r>
      <w:r w:rsidR="005D7B96">
        <w:rPr>
          <w:sz w:val="20"/>
          <w:szCs w:val="20"/>
        </w:rPr>
        <w:t>5</w:t>
      </w:r>
      <w:r w:rsidRPr="005D4FFF">
        <w:rPr>
          <w:sz w:val="32"/>
          <w:szCs w:val="32"/>
        </w:rPr>
        <w:t xml:space="preserve"> </w:t>
      </w:r>
    </w:p>
    <w:p w:rsidR="00467DCE" w:rsidRPr="00F333F3" w:rsidRDefault="00F333F3" w:rsidP="00D0141A">
      <w:pPr>
        <w:pStyle w:val="Encabezado"/>
        <w:tabs>
          <w:tab w:val="clear" w:pos="4419"/>
          <w:tab w:val="clear" w:pos="8838"/>
        </w:tabs>
        <w:spacing w:before="120"/>
        <w:rPr>
          <w:rFonts w:ascii="Calibri" w:hAnsi="Calibri"/>
          <w:sz w:val="20"/>
          <w:lang w:eastAsia="en-US"/>
        </w:rPr>
      </w:pPr>
      <w:r w:rsidRPr="00F333F3">
        <w:rPr>
          <w:rFonts w:ascii="Calibri" w:hAnsi="Calibri"/>
          <w:sz w:val="20"/>
          <w:lang w:eastAsia="en-US"/>
        </w:rPr>
        <w:t>F</w:t>
      </w:r>
      <w:r w:rsidR="005D7B96">
        <w:rPr>
          <w:rFonts w:ascii="Calibri" w:hAnsi="Calibri"/>
          <w:sz w:val="20"/>
          <w:lang w:eastAsia="en-US"/>
        </w:rPr>
        <w:t>ECHA DE VIGENCIA: 1/4/2015</w:t>
      </w:r>
    </w:p>
    <w:sectPr w:rsidR="00467DCE" w:rsidRPr="00F333F3" w:rsidSect="00964770">
      <w:headerReference w:type="default" r:id="rId7"/>
      <w:footerReference w:type="default" r:id="rId8"/>
      <w:headerReference w:type="first" r:id="rId9"/>
      <w:pgSz w:w="11907" w:h="16840" w:code="9"/>
      <w:pgMar w:top="851" w:right="851" w:bottom="868" w:left="1134" w:header="720" w:footer="794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6552" w:rsidRDefault="00FE6552">
      <w:r>
        <w:separator/>
      </w:r>
    </w:p>
  </w:endnote>
  <w:endnote w:type="continuationSeparator" w:id="0">
    <w:p w:rsidR="00FE6552" w:rsidRDefault="00FE65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1E7" w:rsidRPr="001359A0" w:rsidRDefault="001A67BD">
    <w:pPr>
      <w:pStyle w:val="Piedepgina"/>
      <w:pBdr>
        <w:top w:val="threeDEmboss" w:sz="24" w:space="1" w:color="auto"/>
      </w:pBdr>
      <w:tabs>
        <w:tab w:val="clear" w:pos="8838"/>
      </w:tabs>
      <w:spacing w:after="0"/>
      <w:rPr>
        <w:rStyle w:val="Nmerodepgina"/>
        <w:rFonts w:ascii="Times New Roman" w:hAnsi="Times New Roman"/>
        <w:iCs/>
        <w:sz w:val="16"/>
        <w:szCs w:val="16"/>
      </w:rPr>
    </w:pPr>
    <w:r w:rsidRPr="001359A0">
      <w:rPr>
        <w:rFonts w:ascii="Times New Roman" w:hAnsi="Times New Roman"/>
        <w:iCs/>
        <w:sz w:val="16"/>
        <w:szCs w:val="16"/>
      </w:rPr>
      <w:tab/>
    </w:r>
    <w:r w:rsidRPr="001359A0">
      <w:rPr>
        <w:rFonts w:ascii="Times New Roman" w:hAnsi="Times New Roman"/>
        <w:iCs/>
        <w:sz w:val="16"/>
        <w:szCs w:val="16"/>
      </w:rPr>
      <w:tab/>
    </w:r>
    <w:r w:rsidRPr="001359A0">
      <w:rPr>
        <w:rFonts w:ascii="Times New Roman" w:hAnsi="Times New Roman"/>
        <w:iCs/>
        <w:sz w:val="16"/>
        <w:szCs w:val="16"/>
      </w:rPr>
      <w:tab/>
    </w:r>
    <w:r w:rsidRPr="001359A0">
      <w:rPr>
        <w:rFonts w:ascii="Times New Roman" w:hAnsi="Times New Roman"/>
        <w:iCs/>
        <w:sz w:val="16"/>
        <w:szCs w:val="16"/>
      </w:rPr>
      <w:tab/>
    </w:r>
    <w:r w:rsidRPr="001359A0">
      <w:rPr>
        <w:rFonts w:ascii="Times New Roman" w:hAnsi="Times New Roman"/>
        <w:iCs/>
        <w:sz w:val="16"/>
        <w:szCs w:val="16"/>
      </w:rPr>
      <w:tab/>
    </w:r>
    <w:r w:rsidRPr="001359A0">
      <w:rPr>
        <w:rFonts w:ascii="Times New Roman" w:hAnsi="Times New Roman"/>
        <w:iCs/>
        <w:sz w:val="16"/>
        <w:szCs w:val="16"/>
      </w:rPr>
      <w:tab/>
    </w:r>
    <w:r w:rsidRPr="001359A0">
      <w:rPr>
        <w:rFonts w:ascii="Times New Roman" w:hAnsi="Times New Roman"/>
        <w:iCs/>
        <w:sz w:val="16"/>
        <w:szCs w:val="16"/>
      </w:rPr>
      <w:tab/>
    </w:r>
    <w:r>
      <w:rPr>
        <w:rFonts w:ascii="Times New Roman" w:hAnsi="Times New Roman"/>
        <w:iCs/>
        <w:sz w:val="16"/>
        <w:szCs w:val="16"/>
      </w:rPr>
      <w:t xml:space="preserve">  </w:t>
    </w:r>
    <w:r w:rsidRPr="001359A0">
      <w:rPr>
        <w:rFonts w:ascii="Times New Roman" w:hAnsi="Times New Roman"/>
        <w:iCs/>
        <w:sz w:val="16"/>
        <w:szCs w:val="16"/>
      </w:rPr>
      <w:t xml:space="preserve">      Pagina  </w:t>
    </w:r>
    <w:r w:rsidR="00E709C3" w:rsidRPr="001359A0">
      <w:rPr>
        <w:rStyle w:val="Nmerodepgina"/>
        <w:rFonts w:ascii="Times New Roman" w:hAnsi="Times New Roman"/>
        <w:iCs/>
        <w:sz w:val="16"/>
        <w:szCs w:val="16"/>
      </w:rPr>
      <w:fldChar w:fldCharType="begin"/>
    </w:r>
    <w:r w:rsidRPr="001359A0">
      <w:rPr>
        <w:rStyle w:val="Nmerodepgina"/>
        <w:rFonts w:ascii="Times New Roman" w:hAnsi="Times New Roman"/>
        <w:iCs/>
        <w:sz w:val="16"/>
        <w:szCs w:val="16"/>
      </w:rPr>
      <w:instrText xml:space="preserve"> PAGE </w:instrText>
    </w:r>
    <w:r w:rsidR="00E709C3" w:rsidRPr="001359A0">
      <w:rPr>
        <w:rStyle w:val="Nmerodepgina"/>
        <w:rFonts w:ascii="Times New Roman" w:hAnsi="Times New Roman"/>
        <w:iCs/>
        <w:sz w:val="16"/>
        <w:szCs w:val="16"/>
      </w:rPr>
      <w:fldChar w:fldCharType="separate"/>
    </w:r>
    <w:r w:rsidR="00C14057">
      <w:rPr>
        <w:rStyle w:val="Nmerodepgina"/>
        <w:rFonts w:ascii="Times New Roman" w:hAnsi="Times New Roman"/>
        <w:iCs/>
        <w:noProof/>
        <w:sz w:val="16"/>
        <w:szCs w:val="16"/>
      </w:rPr>
      <w:t>8</w:t>
    </w:r>
    <w:r w:rsidR="00E709C3" w:rsidRPr="001359A0">
      <w:rPr>
        <w:rStyle w:val="Nmerodepgina"/>
        <w:rFonts w:ascii="Times New Roman" w:hAnsi="Times New Roman"/>
        <w:iCs/>
        <w:sz w:val="16"/>
        <w:szCs w:val="16"/>
      </w:rPr>
      <w:fldChar w:fldCharType="end"/>
    </w:r>
    <w:r w:rsidRPr="001359A0">
      <w:rPr>
        <w:rStyle w:val="Nmerodepgina"/>
        <w:rFonts w:ascii="Times New Roman" w:hAnsi="Times New Roman"/>
        <w:iCs/>
        <w:sz w:val="16"/>
        <w:szCs w:val="16"/>
      </w:rPr>
      <w:t xml:space="preserve"> de </w:t>
    </w:r>
    <w:r w:rsidR="006341E7">
      <w:rPr>
        <w:rStyle w:val="Nmerodepgina"/>
        <w:rFonts w:ascii="Times New Roman" w:hAnsi="Times New Roman"/>
        <w:iCs/>
        <w:sz w:val="16"/>
        <w:szCs w:val="16"/>
      </w:rPr>
      <w:t>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6552" w:rsidRDefault="00FE6552">
      <w:r>
        <w:separator/>
      </w:r>
    </w:p>
  </w:footnote>
  <w:footnote w:type="continuationSeparator" w:id="0">
    <w:p w:rsidR="00FE6552" w:rsidRDefault="00FE65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7BD" w:rsidRDefault="00507668" w:rsidP="005D4BAE">
    <w:pPr>
      <w:jc w:val="center"/>
    </w:pPr>
    <w:r>
      <w:rPr>
        <w:noProof/>
        <w:lang w:val="es-AR" w:eastAsia="es-AR"/>
      </w:rPr>
      <w:drawing>
        <wp:inline distT="0" distB="0" distL="0" distR="0">
          <wp:extent cx="461010" cy="485140"/>
          <wp:effectExtent l="19050" t="0" r="0" b="0"/>
          <wp:docPr id="8" name="irc_mi" descr="http://www.lamatanza.org.ar/wp-content/uploads/2014/10/1265830877unl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www.lamatanza.org.ar/wp-content/uploads/2014/10/1265830877unlam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010" cy="4851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7BD" w:rsidRDefault="00507668" w:rsidP="00095AAE">
    <w:pPr>
      <w:pStyle w:val="Ttulo4"/>
      <w:ind w:left="1558" w:right="2692"/>
      <w:jc w:val="center"/>
      <w:rPr>
        <w:sz w:val="18"/>
      </w:rPr>
    </w:pPr>
    <w:r>
      <w:rPr>
        <w:noProof/>
        <w:lang w:val="es-AR" w:eastAsia="es-AR"/>
      </w:rPr>
      <w:drawing>
        <wp:inline distT="0" distB="0" distL="0" distR="0">
          <wp:extent cx="461010" cy="485140"/>
          <wp:effectExtent l="19050" t="0" r="0" b="0"/>
          <wp:docPr id="5" name="irc_mi" descr="http://www.lamatanza.org.ar/wp-content/uploads/2014/10/1265830877unl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www.lamatanza.org.ar/wp-content/uploads/2014/10/1265830877unlam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010" cy="4851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A67BD" w:rsidRPr="00095AAE" w:rsidRDefault="001A67BD" w:rsidP="00095AAE">
    <w:pPr>
      <w:jc w:val="center"/>
      <w:rPr>
        <w:rFonts w:ascii="Palace Script MT" w:hAnsi="Palace Script MT" w:cs="David"/>
        <w:b/>
        <w:sz w:val="48"/>
        <w:szCs w:val="48"/>
      </w:rPr>
    </w:pPr>
    <w:r w:rsidRPr="00095AAE">
      <w:rPr>
        <w:rFonts w:ascii="Palace Script MT" w:hAnsi="Palace Script MT" w:cs="David"/>
        <w:b/>
        <w:sz w:val="48"/>
        <w:szCs w:val="48"/>
      </w:rPr>
      <w:t>Uni</w:t>
    </w:r>
    <w:r w:rsidR="00095AAE" w:rsidRPr="00095AAE">
      <w:rPr>
        <w:rFonts w:ascii="Palace Script MT" w:hAnsi="Palace Script MT" w:cs="David"/>
        <w:b/>
        <w:sz w:val="48"/>
        <w:szCs w:val="48"/>
      </w:rPr>
      <w:t>versidad Nacional de La Matanza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0475D"/>
    <w:multiLevelType w:val="hybridMultilevel"/>
    <w:tmpl w:val="1F12377E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DD106B"/>
    <w:multiLevelType w:val="multilevel"/>
    <w:tmpl w:val="30580DA8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">
    <w:nsid w:val="0E4E7A6D"/>
    <w:multiLevelType w:val="multilevel"/>
    <w:tmpl w:val="EF621F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F2833BC"/>
    <w:multiLevelType w:val="multilevel"/>
    <w:tmpl w:val="FC1A3532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4">
    <w:nsid w:val="121C6180"/>
    <w:multiLevelType w:val="multilevel"/>
    <w:tmpl w:val="8C6EC9E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5">
    <w:nsid w:val="14E60066"/>
    <w:multiLevelType w:val="multilevel"/>
    <w:tmpl w:val="01C6839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6">
    <w:nsid w:val="16FF775B"/>
    <w:multiLevelType w:val="singleLevel"/>
    <w:tmpl w:val="5526111E"/>
    <w:lvl w:ilvl="0">
      <w:start w:val="1"/>
      <w:numFmt w:val="decimal"/>
      <w:pStyle w:val="Temasugerid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4DE0E55"/>
    <w:multiLevelType w:val="multilevel"/>
    <w:tmpl w:val="7F30EB3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8">
    <w:nsid w:val="29044BC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D7C1C24"/>
    <w:multiLevelType w:val="multilevel"/>
    <w:tmpl w:val="7F30EB3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0">
    <w:nsid w:val="3A197DD8"/>
    <w:multiLevelType w:val="hybridMultilevel"/>
    <w:tmpl w:val="3B3832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5F58F9"/>
    <w:multiLevelType w:val="multilevel"/>
    <w:tmpl w:val="14BCEFB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2">
    <w:nsid w:val="40DC7B23"/>
    <w:multiLevelType w:val="hybridMultilevel"/>
    <w:tmpl w:val="2638868C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2E63EC"/>
    <w:multiLevelType w:val="singleLevel"/>
    <w:tmpl w:val="CDF85760"/>
    <w:lvl w:ilvl="0">
      <w:start w:val="1"/>
      <w:numFmt w:val="bullet"/>
      <w:pStyle w:val="Tem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4">
    <w:nsid w:val="524C63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C92805"/>
    <w:multiLevelType w:val="multilevel"/>
    <w:tmpl w:val="E956094C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6">
    <w:nsid w:val="562A49AF"/>
    <w:multiLevelType w:val="multilevel"/>
    <w:tmpl w:val="F13C18C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7">
    <w:nsid w:val="68A553C2"/>
    <w:multiLevelType w:val="multilevel"/>
    <w:tmpl w:val="30580DA8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8">
    <w:nsid w:val="75307260"/>
    <w:multiLevelType w:val="hybridMultilevel"/>
    <w:tmpl w:val="D92876D0"/>
    <w:lvl w:ilvl="0" w:tplc="3A065C86">
      <w:start w:val="1"/>
      <w:numFmt w:val="lowerLetter"/>
      <w:lvlText w:val="%1-"/>
      <w:lvlJc w:val="left"/>
      <w:pPr>
        <w:tabs>
          <w:tab w:val="num" w:pos="1965"/>
        </w:tabs>
        <w:ind w:left="19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num w:numId="1">
    <w:abstractNumId w:val="13"/>
  </w:num>
  <w:num w:numId="2">
    <w:abstractNumId w:val="6"/>
  </w:num>
  <w:num w:numId="3">
    <w:abstractNumId w:val="14"/>
  </w:num>
  <w:num w:numId="4">
    <w:abstractNumId w:val="8"/>
  </w:num>
  <w:num w:numId="5">
    <w:abstractNumId w:val="10"/>
  </w:num>
  <w:num w:numId="6">
    <w:abstractNumId w:val="2"/>
  </w:num>
  <w:num w:numId="7">
    <w:abstractNumId w:val="0"/>
  </w:num>
  <w:num w:numId="8">
    <w:abstractNumId w:val="9"/>
  </w:num>
  <w:num w:numId="9">
    <w:abstractNumId w:val="16"/>
  </w:num>
  <w:num w:numId="10">
    <w:abstractNumId w:val="4"/>
  </w:num>
  <w:num w:numId="11">
    <w:abstractNumId w:val="11"/>
  </w:num>
  <w:num w:numId="12">
    <w:abstractNumId w:val="5"/>
  </w:num>
  <w:num w:numId="13">
    <w:abstractNumId w:val="15"/>
  </w:num>
  <w:num w:numId="14">
    <w:abstractNumId w:val="1"/>
  </w:num>
  <w:num w:numId="15">
    <w:abstractNumId w:val="12"/>
  </w:num>
  <w:num w:numId="16">
    <w:abstractNumId w:val="18"/>
  </w:num>
  <w:num w:numId="17">
    <w:abstractNumId w:val="7"/>
  </w:num>
  <w:num w:numId="18">
    <w:abstractNumId w:val="17"/>
  </w:num>
  <w:num w:numId="19">
    <w:abstractNumId w:val="3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attachedTemplate r:id="rId1"/>
  <w:stylePaneFormatFilter w:val="3F01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/>
  <w:rsids>
    <w:rsidRoot w:val="008E2AD2"/>
    <w:rsid w:val="0000235C"/>
    <w:rsid w:val="00014A48"/>
    <w:rsid w:val="00015C1A"/>
    <w:rsid w:val="000324E4"/>
    <w:rsid w:val="000347E9"/>
    <w:rsid w:val="0007634B"/>
    <w:rsid w:val="000921E1"/>
    <w:rsid w:val="00094A5B"/>
    <w:rsid w:val="00095AAE"/>
    <w:rsid w:val="000B05D0"/>
    <w:rsid w:val="000B148A"/>
    <w:rsid w:val="000B6C98"/>
    <w:rsid w:val="000E0A95"/>
    <w:rsid w:val="000E4FCB"/>
    <w:rsid w:val="001174C8"/>
    <w:rsid w:val="00122301"/>
    <w:rsid w:val="0012476F"/>
    <w:rsid w:val="001359A0"/>
    <w:rsid w:val="00137E1C"/>
    <w:rsid w:val="0014140E"/>
    <w:rsid w:val="001560C7"/>
    <w:rsid w:val="00163002"/>
    <w:rsid w:val="00180194"/>
    <w:rsid w:val="001A4502"/>
    <w:rsid w:val="001A67BD"/>
    <w:rsid w:val="001A7381"/>
    <w:rsid w:val="001B6E8A"/>
    <w:rsid w:val="001C676A"/>
    <w:rsid w:val="001C79EF"/>
    <w:rsid w:val="001D7136"/>
    <w:rsid w:val="001F66BC"/>
    <w:rsid w:val="002266AB"/>
    <w:rsid w:val="00233F18"/>
    <w:rsid w:val="00236548"/>
    <w:rsid w:val="0024156C"/>
    <w:rsid w:val="00246DFB"/>
    <w:rsid w:val="002551A4"/>
    <w:rsid w:val="00257475"/>
    <w:rsid w:val="002644F3"/>
    <w:rsid w:val="00291EFD"/>
    <w:rsid w:val="002948CD"/>
    <w:rsid w:val="002A5B6E"/>
    <w:rsid w:val="002B10DC"/>
    <w:rsid w:val="002B138B"/>
    <w:rsid w:val="002C6358"/>
    <w:rsid w:val="002C7775"/>
    <w:rsid w:val="002E5A56"/>
    <w:rsid w:val="00307B42"/>
    <w:rsid w:val="0031724E"/>
    <w:rsid w:val="0032048D"/>
    <w:rsid w:val="00325897"/>
    <w:rsid w:val="00330CC8"/>
    <w:rsid w:val="00346158"/>
    <w:rsid w:val="0036539D"/>
    <w:rsid w:val="0038704F"/>
    <w:rsid w:val="003A6621"/>
    <w:rsid w:val="003C2391"/>
    <w:rsid w:val="003E4C2C"/>
    <w:rsid w:val="003F0991"/>
    <w:rsid w:val="003F2A51"/>
    <w:rsid w:val="003F2CAE"/>
    <w:rsid w:val="00410BF7"/>
    <w:rsid w:val="004137F6"/>
    <w:rsid w:val="00414D05"/>
    <w:rsid w:val="00415469"/>
    <w:rsid w:val="00442CAC"/>
    <w:rsid w:val="004579DC"/>
    <w:rsid w:val="00462B16"/>
    <w:rsid w:val="00467DCE"/>
    <w:rsid w:val="004811DC"/>
    <w:rsid w:val="00481E2F"/>
    <w:rsid w:val="00491756"/>
    <w:rsid w:val="004929B1"/>
    <w:rsid w:val="004A6998"/>
    <w:rsid w:val="004A6BAE"/>
    <w:rsid w:val="004B0E47"/>
    <w:rsid w:val="004B4E3F"/>
    <w:rsid w:val="004E7291"/>
    <w:rsid w:val="004F0341"/>
    <w:rsid w:val="00507668"/>
    <w:rsid w:val="00516F02"/>
    <w:rsid w:val="00524BC4"/>
    <w:rsid w:val="00525F6E"/>
    <w:rsid w:val="0053445E"/>
    <w:rsid w:val="005615B3"/>
    <w:rsid w:val="0057788F"/>
    <w:rsid w:val="00592C0C"/>
    <w:rsid w:val="0059364A"/>
    <w:rsid w:val="005A526D"/>
    <w:rsid w:val="005B0BCD"/>
    <w:rsid w:val="005C2397"/>
    <w:rsid w:val="005D31CC"/>
    <w:rsid w:val="005D4BAE"/>
    <w:rsid w:val="005D4FFF"/>
    <w:rsid w:val="005D7B96"/>
    <w:rsid w:val="005F4E06"/>
    <w:rsid w:val="005F584A"/>
    <w:rsid w:val="0060354E"/>
    <w:rsid w:val="00613877"/>
    <w:rsid w:val="0062186A"/>
    <w:rsid w:val="00622C73"/>
    <w:rsid w:val="00625B4C"/>
    <w:rsid w:val="006314EE"/>
    <w:rsid w:val="006341E7"/>
    <w:rsid w:val="00635ADF"/>
    <w:rsid w:val="00646C5E"/>
    <w:rsid w:val="006568A7"/>
    <w:rsid w:val="00663CC4"/>
    <w:rsid w:val="00681792"/>
    <w:rsid w:val="00687BD5"/>
    <w:rsid w:val="006A5556"/>
    <w:rsid w:val="006A63BD"/>
    <w:rsid w:val="006B3B4E"/>
    <w:rsid w:val="006C0F7D"/>
    <w:rsid w:val="006F09DB"/>
    <w:rsid w:val="006F389C"/>
    <w:rsid w:val="007018DE"/>
    <w:rsid w:val="00707AF9"/>
    <w:rsid w:val="0073712F"/>
    <w:rsid w:val="007521FB"/>
    <w:rsid w:val="00752FD4"/>
    <w:rsid w:val="00762A21"/>
    <w:rsid w:val="00763F09"/>
    <w:rsid w:val="00784F03"/>
    <w:rsid w:val="007A2FC4"/>
    <w:rsid w:val="007A6018"/>
    <w:rsid w:val="007B580A"/>
    <w:rsid w:val="007B5999"/>
    <w:rsid w:val="007F65B8"/>
    <w:rsid w:val="00801591"/>
    <w:rsid w:val="0080165F"/>
    <w:rsid w:val="00802956"/>
    <w:rsid w:val="00810E5C"/>
    <w:rsid w:val="0082217C"/>
    <w:rsid w:val="008528C3"/>
    <w:rsid w:val="00863A5D"/>
    <w:rsid w:val="00867606"/>
    <w:rsid w:val="00870FED"/>
    <w:rsid w:val="0089591C"/>
    <w:rsid w:val="008C1938"/>
    <w:rsid w:val="008C3637"/>
    <w:rsid w:val="008D74F2"/>
    <w:rsid w:val="008E2AD2"/>
    <w:rsid w:val="008E593F"/>
    <w:rsid w:val="008F57E9"/>
    <w:rsid w:val="0090008A"/>
    <w:rsid w:val="00905430"/>
    <w:rsid w:val="009212B6"/>
    <w:rsid w:val="00924A52"/>
    <w:rsid w:val="0093760F"/>
    <w:rsid w:val="00957588"/>
    <w:rsid w:val="00957D82"/>
    <w:rsid w:val="0096197E"/>
    <w:rsid w:val="009646C6"/>
    <w:rsid w:val="00964770"/>
    <w:rsid w:val="00966D53"/>
    <w:rsid w:val="00974763"/>
    <w:rsid w:val="009845C2"/>
    <w:rsid w:val="00993F52"/>
    <w:rsid w:val="009958F7"/>
    <w:rsid w:val="009A723D"/>
    <w:rsid w:val="009A74C3"/>
    <w:rsid w:val="009B0A71"/>
    <w:rsid w:val="009B5DD8"/>
    <w:rsid w:val="009C2D9A"/>
    <w:rsid w:val="009C7D2C"/>
    <w:rsid w:val="009D1BD0"/>
    <w:rsid w:val="009E3184"/>
    <w:rsid w:val="009F67AD"/>
    <w:rsid w:val="00A133EB"/>
    <w:rsid w:val="00A21CE0"/>
    <w:rsid w:val="00A4682C"/>
    <w:rsid w:val="00A55CAD"/>
    <w:rsid w:val="00A56A94"/>
    <w:rsid w:val="00A60140"/>
    <w:rsid w:val="00A772CD"/>
    <w:rsid w:val="00A96CB9"/>
    <w:rsid w:val="00AA1BE3"/>
    <w:rsid w:val="00AA60C2"/>
    <w:rsid w:val="00AC37D3"/>
    <w:rsid w:val="00AD248B"/>
    <w:rsid w:val="00AD35E0"/>
    <w:rsid w:val="00AD5619"/>
    <w:rsid w:val="00AE518B"/>
    <w:rsid w:val="00AE7796"/>
    <w:rsid w:val="00B150D7"/>
    <w:rsid w:val="00B1608A"/>
    <w:rsid w:val="00B33E19"/>
    <w:rsid w:val="00B512A1"/>
    <w:rsid w:val="00B56E6C"/>
    <w:rsid w:val="00B6264B"/>
    <w:rsid w:val="00BB2795"/>
    <w:rsid w:val="00BB593B"/>
    <w:rsid w:val="00BC165A"/>
    <w:rsid w:val="00BE21FC"/>
    <w:rsid w:val="00BF48B1"/>
    <w:rsid w:val="00C00BAA"/>
    <w:rsid w:val="00C0661D"/>
    <w:rsid w:val="00C14057"/>
    <w:rsid w:val="00C251DB"/>
    <w:rsid w:val="00C27399"/>
    <w:rsid w:val="00C33BB5"/>
    <w:rsid w:val="00C43534"/>
    <w:rsid w:val="00C477EE"/>
    <w:rsid w:val="00C60C8E"/>
    <w:rsid w:val="00C63247"/>
    <w:rsid w:val="00C72A9B"/>
    <w:rsid w:val="00C821B3"/>
    <w:rsid w:val="00C8547E"/>
    <w:rsid w:val="00C97C68"/>
    <w:rsid w:val="00CA0ED6"/>
    <w:rsid w:val="00CA19AF"/>
    <w:rsid w:val="00CA71BF"/>
    <w:rsid w:val="00CD2A9C"/>
    <w:rsid w:val="00CD3580"/>
    <w:rsid w:val="00CD641B"/>
    <w:rsid w:val="00D00639"/>
    <w:rsid w:val="00D0141A"/>
    <w:rsid w:val="00D03C49"/>
    <w:rsid w:val="00D1497C"/>
    <w:rsid w:val="00D236F4"/>
    <w:rsid w:val="00D23BC6"/>
    <w:rsid w:val="00D256AA"/>
    <w:rsid w:val="00D3115F"/>
    <w:rsid w:val="00D35A0B"/>
    <w:rsid w:val="00D658E4"/>
    <w:rsid w:val="00D67C69"/>
    <w:rsid w:val="00D74AA1"/>
    <w:rsid w:val="00D7503A"/>
    <w:rsid w:val="00D76592"/>
    <w:rsid w:val="00D8689C"/>
    <w:rsid w:val="00D86B06"/>
    <w:rsid w:val="00D871F3"/>
    <w:rsid w:val="00D94CB4"/>
    <w:rsid w:val="00DB1EDB"/>
    <w:rsid w:val="00DB32F4"/>
    <w:rsid w:val="00DC1369"/>
    <w:rsid w:val="00DC4673"/>
    <w:rsid w:val="00E037E9"/>
    <w:rsid w:val="00E26BF6"/>
    <w:rsid w:val="00E32DC7"/>
    <w:rsid w:val="00E35BE2"/>
    <w:rsid w:val="00E40995"/>
    <w:rsid w:val="00E54D21"/>
    <w:rsid w:val="00E70638"/>
    <w:rsid w:val="00E709C3"/>
    <w:rsid w:val="00E96949"/>
    <w:rsid w:val="00EA3A28"/>
    <w:rsid w:val="00EB058F"/>
    <w:rsid w:val="00EB5020"/>
    <w:rsid w:val="00EB638B"/>
    <w:rsid w:val="00EC3CAC"/>
    <w:rsid w:val="00EC6E50"/>
    <w:rsid w:val="00EE7DDF"/>
    <w:rsid w:val="00EF0642"/>
    <w:rsid w:val="00F22763"/>
    <w:rsid w:val="00F333F3"/>
    <w:rsid w:val="00F42623"/>
    <w:rsid w:val="00F60B95"/>
    <w:rsid w:val="00F64914"/>
    <w:rsid w:val="00F751B6"/>
    <w:rsid w:val="00F77D21"/>
    <w:rsid w:val="00F978DB"/>
    <w:rsid w:val="00FA4869"/>
    <w:rsid w:val="00FD52BB"/>
    <w:rsid w:val="00FE201C"/>
    <w:rsid w:val="00FE6552"/>
    <w:rsid w:val="00FE6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348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4502"/>
    <w:pPr>
      <w:spacing w:after="120"/>
      <w:jc w:val="both"/>
    </w:pPr>
    <w:rPr>
      <w:rFonts w:ascii="Comic Sans MS" w:hAnsi="Comic Sans MS"/>
      <w:sz w:val="24"/>
    </w:rPr>
  </w:style>
  <w:style w:type="paragraph" w:styleId="Ttulo1">
    <w:name w:val="heading 1"/>
    <w:basedOn w:val="Normal"/>
    <w:next w:val="Normal"/>
    <w:qFormat/>
    <w:rsid w:val="001A4502"/>
    <w:pPr>
      <w:keepNext/>
      <w:outlineLvl w:val="0"/>
    </w:pPr>
    <w:rPr>
      <w:sz w:val="28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1A4502"/>
    <w:pPr>
      <w:keepNext/>
      <w:ind w:left="1418" w:hanging="2"/>
      <w:outlineLvl w:val="1"/>
    </w:pPr>
    <w:rPr>
      <w:lang w:val="es-ES_tradnl"/>
    </w:rPr>
  </w:style>
  <w:style w:type="paragraph" w:styleId="Ttulo3">
    <w:name w:val="heading 3"/>
    <w:basedOn w:val="Normal"/>
    <w:next w:val="Normal"/>
    <w:qFormat/>
    <w:rsid w:val="001A4502"/>
    <w:pPr>
      <w:keepNext/>
      <w:outlineLvl w:val="2"/>
    </w:pPr>
    <w:rPr>
      <w:i/>
      <w:color w:val="00FFFF"/>
      <w:sz w:val="28"/>
    </w:rPr>
  </w:style>
  <w:style w:type="paragraph" w:styleId="Ttulo4">
    <w:name w:val="heading 4"/>
    <w:basedOn w:val="Normal"/>
    <w:next w:val="Normal"/>
    <w:qFormat/>
    <w:rsid w:val="001A4502"/>
    <w:pPr>
      <w:keepNext/>
      <w:ind w:left="850" w:firstLine="566"/>
      <w:jc w:val="left"/>
      <w:outlineLvl w:val="3"/>
    </w:pPr>
    <w:rPr>
      <w:b/>
      <w:smallCaps/>
      <w:sz w:val="28"/>
      <w:bdr w:val="threeDEmboss" w:sz="12" w:space="0" w:color="auto" w:frame="1"/>
      <w:lang w:val="es-ES_tradnl"/>
    </w:rPr>
  </w:style>
  <w:style w:type="paragraph" w:styleId="Ttulo5">
    <w:name w:val="heading 5"/>
    <w:basedOn w:val="Normal"/>
    <w:next w:val="Normal"/>
    <w:qFormat/>
    <w:rsid w:val="001A4502"/>
    <w:pPr>
      <w:keepNext/>
      <w:ind w:left="1843" w:firstLine="708"/>
      <w:outlineLvl w:val="4"/>
    </w:pPr>
    <w:rPr>
      <w:b/>
      <w:smallCaps/>
      <w:sz w:val="28"/>
      <w:bdr w:val="threeDEmboss" w:sz="12" w:space="0" w:color="auto" w:frame="1"/>
      <w:lang w:val="es-ES_tradnl"/>
    </w:rPr>
  </w:style>
  <w:style w:type="paragraph" w:styleId="Ttulo6">
    <w:name w:val="heading 6"/>
    <w:basedOn w:val="Normal"/>
    <w:next w:val="Normal"/>
    <w:qFormat/>
    <w:rsid w:val="001A4502"/>
    <w:pPr>
      <w:keepNext/>
      <w:ind w:left="1416" w:firstLine="708"/>
      <w:outlineLvl w:val="5"/>
    </w:pPr>
    <w:rPr>
      <w:b/>
      <w:smallCaps/>
      <w:sz w:val="28"/>
      <w:bdr w:val="threeDEmboss" w:sz="12" w:space="0" w:color="auto" w:frame="1"/>
      <w:lang w:val="es-ES_tradnl"/>
    </w:rPr>
  </w:style>
  <w:style w:type="paragraph" w:styleId="Ttulo7">
    <w:name w:val="heading 7"/>
    <w:basedOn w:val="Normal"/>
    <w:next w:val="Normal"/>
    <w:qFormat/>
    <w:rsid w:val="001A4502"/>
    <w:pPr>
      <w:keepNext/>
      <w:ind w:left="2124" w:firstLine="708"/>
      <w:outlineLvl w:val="6"/>
    </w:pPr>
    <w:rPr>
      <w:b/>
      <w:smallCaps/>
      <w:sz w:val="28"/>
      <w:bdr w:val="threeDEmboss" w:sz="12" w:space="0" w:color="auto" w:frame="1"/>
      <w:lang w:val="es-ES_tradnl"/>
    </w:rPr>
  </w:style>
  <w:style w:type="paragraph" w:styleId="Ttulo8">
    <w:name w:val="heading 8"/>
    <w:basedOn w:val="Normal"/>
    <w:next w:val="Normal"/>
    <w:qFormat/>
    <w:rsid w:val="001A4502"/>
    <w:pPr>
      <w:keepNext/>
      <w:tabs>
        <w:tab w:val="left" w:pos="142"/>
      </w:tabs>
      <w:jc w:val="center"/>
      <w:outlineLvl w:val="7"/>
    </w:pPr>
    <w:rPr>
      <w:rFonts w:ascii="Times New Roman" w:hAnsi="Times New Roman"/>
      <w:b/>
      <w:smallCaps/>
      <w:bdr w:val="threeDEmboss" w:sz="12" w:space="0" w:color="auto" w:frame="1"/>
      <w:lang w:val="es-ES_tradnl"/>
    </w:rPr>
  </w:style>
  <w:style w:type="paragraph" w:styleId="Ttulo9">
    <w:name w:val="heading 9"/>
    <w:basedOn w:val="Normal"/>
    <w:next w:val="Normal"/>
    <w:qFormat/>
    <w:rsid w:val="001A4502"/>
    <w:pPr>
      <w:keepNext/>
      <w:spacing w:after="0"/>
      <w:ind w:left="1"/>
      <w:outlineLvl w:val="8"/>
    </w:pPr>
    <w:rPr>
      <w:rFonts w:ascii="Times New Roman" w:hAnsi="Times New Roman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A4502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A4502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A4502"/>
  </w:style>
  <w:style w:type="paragraph" w:styleId="Textonotapie">
    <w:name w:val="footnote text"/>
    <w:basedOn w:val="Normal"/>
    <w:semiHidden/>
    <w:rsid w:val="001A4502"/>
  </w:style>
  <w:style w:type="character" w:styleId="Refdenotaalpie">
    <w:name w:val="footnote reference"/>
    <w:basedOn w:val="Fuentedeprrafopredeter"/>
    <w:semiHidden/>
    <w:rsid w:val="001A4502"/>
    <w:rPr>
      <w:vertAlign w:val="superscript"/>
    </w:rPr>
  </w:style>
  <w:style w:type="paragraph" w:styleId="Textoindependiente2">
    <w:name w:val="Body Text 2"/>
    <w:basedOn w:val="Normal"/>
    <w:rsid w:val="001A4502"/>
    <w:rPr>
      <w:lang w:val="es-ES_tradnl"/>
    </w:rPr>
  </w:style>
  <w:style w:type="paragraph" w:customStyle="1" w:styleId="Peri">
    <w:name w:val="Peri"/>
    <w:basedOn w:val="Normal"/>
    <w:rsid w:val="001A4502"/>
    <w:pPr>
      <w:ind w:left="709"/>
    </w:pPr>
  </w:style>
  <w:style w:type="paragraph" w:customStyle="1" w:styleId="Tema">
    <w:name w:val="Tema"/>
    <w:basedOn w:val="Normal"/>
    <w:rsid w:val="001A4502"/>
    <w:pPr>
      <w:numPr>
        <w:numId w:val="1"/>
      </w:numPr>
      <w:tabs>
        <w:tab w:val="clear" w:pos="360"/>
      </w:tabs>
      <w:ind w:left="2835" w:hanging="425"/>
    </w:pPr>
  </w:style>
  <w:style w:type="paragraph" w:customStyle="1" w:styleId="Temasugerido">
    <w:name w:val="Tema sugerido"/>
    <w:basedOn w:val="Normal"/>
    <w:rsid w:val="001A4502"/>
    <w:pPr>
      <w:numPr>
        <w:numId w:val="2"/>
      </w:numPr>
    </w:pPr>
  </w:style>
  <w:style w:type="paragraph" w:customStyle="1" w:styleId="Ttulounidades">
    <w:name w:val="Título unidades"/>
    <w:basedOn w:val="Normal"/>
    <w:rsid w:val="001A4502"/>
    <w:rPr>
      <w:u w:val="single"/>
      <w:lang w:val="es-ES_tradnl"/>
    </w:rPr>
  </w:style>
  <w:style w:type="paragraph" w:customStyle="1" w:styleId="Bibliogrfia">
    <w:name w:val="Bibliográfia"/>
    <w:basedOn w:val="Normal"/>
    <w:rsid w:val="001A4502"/>
    <w:pPr>
      <w:spacing w:after="0"/>
      <w:jc w:val="center"/>
    </w:pPr>
    <w:rPr>
      <w:color w:val="000080"/>
    </w:rPr>
  </w:style>
  <w:style w:type="paragraph" w:styleId="Sangradetextonormal">
    <w:name w:val="Body Text Indent"/>
    <w:basedOn w:val="Normal"/>
    <w:rsid w:val="001A4502"/>
    <w:pPr>
      <w:spacing w:after="0"/>
      <w:ind w:left="1416" w:hanging="1416"/>
      <w:jc w:val="left"/>
    </w:pPr>
    <w:rPr>
      <w:rFonts w:ascii="Times New Roman" w:hAnsi="Times New Roman"/>
      <w:sz w:val="28"/>
    </w:rPr>
  </w:style>
  <w:style w:type="paragraph" w:styleId="Sangra2detindependiente">
    <w:name w:val="Body Text Indent 2"/>
    <w:basedOn w:val="Normal"/>
    <w:rsid w:val="001A4502"/>
    <w:pPr>
      <w:spacing w:after="0"/>
      <w:ind w:left="708" w:hanging="708"/>
      <w:jc w:val="left"/>
    </w:pPr>
    <w:rPr>
      <w:rFonts w:ascii="Times New Roman" w:hAnsi="Times New Roman"/>
      <w:sz w:val="28"/>
    </w:rPr>
  </w:style>
  <w:style w:type="paragraph" w:customStyle="1" w:styleId="Ttulob">
    <w:name w:val="Título b"/>
    <w:basedOn w:val="Ttulo2"/>
    <w:rsid w:val="001A4502"/>
    <w:pPr>
      <w:ind w:hanging="1418"/>
    </w:pPr>
  </w:style>
  <w:style w:type="paragraph" w:customStyle="1" w:styleId="Debiblio">
    <w:name w:val="De biblio"/>
    <w:basedOn w:val="Normal"/>
    <w:rsid w:val="001A4502"/>
    <w:pPr>
      <w:keepNext/>
      <w:tabs>
        <w:tab w:val="left" w:pos="2552"/>
      </w:tabs>
      <w:spacing w:after="0"/>
      <w:ind w:left="1276"/>
    </w:pPr>
  </w:style>
  <w:style w:type="paragraph" w:customStyle="1" w:styleId="bibliox">
    <w:name w:val="bibliox"/>
    <w:basedOn w:val="Textoindependiente2"/>
    <w:rsid w:val="001A4502"/>
    <w:pPr>
      <w:keepNext/>
      <w:ind w:left="708" w:hanging="708"/>
    </w:pPr>
    <w:rPr>
      <w:b/>
    </w:rPr>
  </w:style>
  <w:style w:type="paragraph" w:customStyle="1" w:styleId="fmtotitulos">
    <w:name w:val="fmto titulos"/>
    <w:basedOn w:val="Normal"/>
    <w:rsid w:val="001A4502"/>
    <w:pPr>
      <w:spacing w:before="480" w:after="240"/>
      <w:jc w:val="left"/>
    </w:pPr>
    <w:rPr>
      <w:b/>
      <w:i/>
      <w:color w:val="008080"/>
      <w:sz w:val="28"/>
    </w:rPr>
  </w:style>
  <w:style w:type="paragraph" w:customStyle="1" w:styleId="Tipos">
    <w:name w:val="Tipos"/>
    <w:basedOn w:val="Normal"/>
    <w:rsid w:val="001A4502"/>
    <w:pPr>
      <w:tabs>
        <w:tab w:val="left" w:pos="3544"/>
      </w:tabs>
      <w:spacing w:after="0"/>
      <w:ind w:left="1843"/>
      <w:jc w:val="left"/>
    </w:pPr>
  </w:style>
  <w:style w:type="paragraph" w:styleId="Textoindependiente">
    <w:name w:val="Body Text"/>
    <w:basedOn w:val="Normal"/>
    <w:rsid w:val="001A4502"/>
    <w:pPr>
      <w:suppressAutoHyphens/>
      <w:spacing w:after="0"/>
    </w:pPr>
  </w:style>
  <w:style w:type="paragraph" w:styleId="Sangra3detindependiente">
    <w:name w:val="Body Text Indent 3"/>
    <w:basedOn w:val="Normal"/>
    <w:rsid w:val="001A4502"/>
    <w:pPr>
      <w:keepNext/>
      <w:ind w:left="708"/>
    </w:pPr>
  </w:style>
  <w:style w:type="paragraph" w:styleId="Textosinformato">
    <w:name w:val="Plain Text"/>
    <w:basedOn w:val="Normal"/>
    <w:rsid w:val="001A4502"/>
    <w:pPr>
      <w:spacing w:after="0"/>
      <w:jc w:val="left"/>
    </w:pPr>
    <w:rPr>
      <w:rFonts w:ascii="Courier New" w:hAnsi="Courier New"/>
      <w:sz w:val="20"/>
    </w:rPr>
  </w:style>
  <w:style w:type="paragraph" w:styleId="Textoindependiente3">
    <w:name w:val="Body Text 3"/>
    <w:basedOn w:val="Normal"/>
    <w:link w:val="Textoindependiente3Car"/>
    <w:rsid w:val="001A4502"/>
    <w:pPr>
      <w:jc w:val="left"/>
    </w:pPr>
  </w:style>
  <w:style w:type="paragraph" w:styleId="Epgrafe">
    <w:name w:val="caption"/>
    <w:basedOn w:val="Normal"/>
    <w:next w:val="Normal"/>
    <w:qFormat/>
    <w:rsid w:val="001A4502"/>
    <w:pPr>
      <w:overflowPunct w:val="0"/>
      <w:autoSpaceDE w:val="0"/>
      <w:autoSpaceDN w:val="0"/>
      <w:adjustRightInd w:val="0"/>
      <w:spacing w:after="0"/>
      <w:jc w:val="center"/>
      <w:textAlignment w:val="baseline"/>
    </w:pPr>
    <w:rPr>
      <w:rFonts w:ascii="Arial" w:hAnsi="Arial"/>
      <w:b/>
      <w:sz w:val="16"/>
      <w:u w:val="single"/>
    </w:rPr>
  </w:style>
  <w:style w:type="character" w:styleId="Hipervnculo">
    <w:name w:val="Hyperlink"/>
    <w:basedOn w:val="Fuentedeprrafopredeter"/>
    <w:rsid w:val="001A4502"/>
    <w:rPr>
      <w:color w:val="0000FF"/>
      <w:u w:val="single"/>
    </w:rPr>
  </w:style>
  <w:style w:type="character" w:styleId="Hipervnculovisitado">
    <w:name w:val="FollowedHyperlink"/>
    <w:basedOn w:val="Fuentedeprrafopredeter"/>
    <w:rsid w:val="001A4502"/>
    <w:rPr>
      <w:color w:val="800080"/>
      <w:u w:val="single"/>
    </w:rPr>
  </w:style>
  <w:style w:type="paragraph" w:styleId="Ttulo">
    <w:name w:val="Title"/>
    <w:basedOn w:val="Normal"/>
    <w:qFormat/>
    <w:rsid w:val="005D4BAE"/>
    <w:pPr>
      <w:spacing w:after="0"/>
      <w:jc w:val="center"/>
    </w:pPr>
    <w:rPr>
      <w:rFonts w:ascii="Times New Roman" w:hAnsi="Times New Roman"/>
      <w:b/>
      <w:sz w:val="28"/>
    </w:rPr>
  </w:style>
  <w:style w:type="character" w:styleId="Textoennegrita">
    <w:name w:val="Strong"/>
    <w:basedOn w:val="Fuentedeprrafopredeter"/>
    <w:qFormat/>
    <w:rsid w:val="008528C3"/>
    <w:rPr>
      <w:b/>
      <w:bCs/>
    </w:rPr>
  </w:style>
  <w:style w:type="paragraph" w:styleId="Sinespaciado">
    <w:name w:val="No Spacing"/>
    <w:link w:val="SinespaciadoCar"/>
    <w:qFormat/>
    <w:rsid w:val="008528C3"/>
    <w:rPr>
      <w:rFonts w:ascii="Calibri" w:hAnsi="Calibr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rsid w:val="008528C3"/>
    <w:rPr>
      <w:rFonts w:ascii="Calibri" w:hAnsi="Calibri"/>
      <w:sz w:val="22"/>
      <w:szCs w:val="22"/>
      <w:lang w:val="es-ES" w:eastAsia="en-US" w:bidi="ar-SA"/>
    </w:rPr>
  </w:style>
  <w:style w:type="character" w:customStyle="1" w:styleId="Ttulo2Car">
    <w:name w:val="Título 2 Car"/>
    <w:basedOn w:val="Fuentedeprrafopredeter"/>
    <w:link w:val="Ttulo2"/>
    <w:rsid w:val="009B5DD8"/>
    <w:rPr>
      <w:rFonts w:ascii="Comic Sans MS" w:hAnsi="Comic Sans MS"/>
      <w:sz w:val="24"/>
      <w:lang w:val="es-ES_tradnl" w:eastAsia="es-ES" w:bidi="ar-SA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9B5DD8"/>
    <w:rPr>
      <w:rFonts w:ascii="Comic Sans MS" w:hAnsi="Comic Sans MS"/>
      <w:sz w:val="24"/>
      <w:lang w:val="es-ES" w:eastAsia="es-ES" w:bidi="ar-SA"/>
    </w:rPr>
  </w:style>
  <w:style w:type="paragraph" w:styleId="Textocomentario">
    <w:name w:val="annotation text"/>
    <w:basedOn w:val="Normal"/>
    <w:semiHidden/>
    <w:rsid w:val="009B5DD8"/>
    <w:pPr>
      <w:spacing w:after="0"/>
      <w:jc w:val="left"/>
    </w:pPr>
    <w:rPr>
      <w:rFonts w:ascii="Times New Roman" w:hAnsi="Times New Roman"/>
      <w:sz w:val="20"/>
    </w:rPr>
  </w:style>
  <w:style w:type="paragraph" w:styleId="Mapadeldocumento">
    <w:name w:val="Document Map"/>
    <w:basedOn w:val="Normal"/>
    <w:semiHidden/>
    <w:rsid w:val="009B5DD8"/>
    <w:pPr>
      <w:shd w:val="clear" w:color="auto" w:fill="000080"/>
      <w:spacing w:after="0"/>
      <w:jc w:val="left"/>
    </w:pPr>
    <w:rPr>
      <w:rFonts w:ascii="Tahoma" w:hAnsi="Tahoma" w:cs="Tahoma"/>
      <w:sz w:val="20"/>
    </w:rPr>
  </w:style>
  <w:style w:type="table" w:styleId="Tablaconcuadrcula">
    <w:name w:val="Table Grid"/>
    <w:basedOn w:val="Tablanormal"/>
    <w:rsid w:val="009B5DD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3F099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F099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E518B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rsid w:val="00646C5E"/>
    <w:rPr>
      <w:rFonts w:ascii="Comic Sans MS" w:hAnsi="Comic Sans MS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2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Introducci&#243;n%20a%20la%20Inform&#225;tic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Introducción a la Informática</Template>
  <TotalTime>1</TotalTime>
  <Pages>8</Pages>
  <Words>1242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Ciclo Lectivo 2009, primer cuatrimestre</vt:lpstr>
    </vt:vector>
  </TitlesOfParts>
  <Company>EXPRESORUTA12</Company>
  <LinksUpToDate>false</LinksUpToDate>
  <CharactersWithSpaces>8058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Ciclo Lectivo 2009, primer cuatrimestre</dc:title>
  <dc:creator>Daniel Giulianelli y Guillermo Genéitez</dc:creator>
  <cp:lastModifiedBy>aldo</cp:lastModifiedBy>
  <cp:revision>2</cp:revision>
  <cp:lastPrinted>2012-02-23T12:51:00Z</cp:lastPrinted>
  <dcterms:created xsi:type="dcterms:W3CDTF">2016-04-12T12:46:00Z</dcterms:created>
  <dcterms:modified xsi:type="dcterms:W3CDTF">2016-04-12T12:46:00Z</dcterms:modified>
</cp:coreProperties>
</file>